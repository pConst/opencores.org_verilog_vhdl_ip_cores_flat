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FA48AC">
      <w:pPr>
        <w:jc w:val="right"/>
      </w:pPr>
      <w:r w:rsidRPr="00FA48AC">
        <w:rPr>
          <w:i/>
          <w:sz w:val="32"/>
        </w:rPr>
        <w:t>pela.opencores@gmail.com</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C72D42">
        <w:rPr>
          <w:b/>
          <w:sz w:val="32"/>
        </w:rPr>
        <w:t>0.6</w:t>
      </w:r>
    </w:p>
    <w:p w:rsidR="00010B39" w:rsidRDefault="002610F0">
      <w:pPr>
        <w:tabs>
          <w:tab w:val="right" w:pos="8550"/>
        </w:tabs>
        <w:jc w:val="right"/>
        <w:rPr>
          <w:b/>
          <w:sz w:val="32"/>
        </w:rPr>
      </w:pPr>
      <w:r>
        <w:rPr>
          <w:b/>
          <w:sz w:val="32"/>
        </w:rPr>
        <w:t>Februrary 2</w:t>
      </w:r>
      <w:r w:rsidR="00C72D42">
        <w:rPr>
          <w:b/>
          <w:sz w:val="32"/>
        </w:rPr>
        <w:t>, 2015</w:t>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B52D81">
            <w:pPr>
              <w:pStyle w:val="Table"/>
              <w:rPr>
                <w:lang w:val="de-DE"/>
              </w:rPr>
            </w:pPr>
            <w:r>
              <w:rPr>
                <w:lang w:val="de-DE"/>
              </w:rPr>
              <w:t>0.2</w:t>
            </w:r>
          </w:p>
        </w:tc>
        <w:tc>
          <w:tcPr>
            <w:tcW w:w="1418" w:type="dxa"/>
          </w:tcPr>
          <w:p w:rsidR="00010B39" w:rsidRDefault="00CB7B17">
            <w:pPr>
              <w:pStyle w:val="Table"/>
              <w:rPr>
                <w:lang w:val="de-DE"/>
              </w:rPr>
            </w:pPr>
            <w:r>
              <w:rPr>
                <w:lang w:val="de-DE"/>
              </w:rPr>
              <w:t>11/10/201</w:t>
            </w:r>
            <w:r w:rsidR="00A505D1">
              <w:rPr>
                <w:lang w:val="de-DE"/>
              </w:rPr>
              <w:t>3</w:t>
            </w:r>
          </w:p>
        </w:tc>
        <w:tc>
          <w:tcPr>
            <w:tcW w:w="1525" w:type="dxa"/>
          </w:tcPr>
          <w:p w:rsidR="00010B39" w:rsidRDefault="00B52D81">
            <w:pPr>
              <w:pStyle w:val="Table"/>
              <w:rPr>
                <w:lang w:val="de-DE"/>
              </w:rPr>
            </w:pPr>
            <w:r>
              <w:rPr>
                <w:lang w:val="de-DE"/>
              </w:rPr>
              <w:t>Per Larsson</w:t>
            </w:r>
          </w:p>
        </w:tc>
        <w:tc>
          <w:tcPr>
            <w:tcW w:w="5130" w:type="dxa"/>
          </w:tcPr>
          <w:p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rsidR="00B94BD6" w:rsidRPr="00B94BD6" w:rsidRDefault="00632CC0">
            <w:pPr>
              <w:pStyle w:val="Table"/>
            </w:pPr>
            <w:r>
              <w:t>Updated reference section on print() and pltbutils_clkgen.</w:t>
            </w:r>
          </w:p>
        </w:tc>
      </w:tr>
      <w:tr w:rsidR="00010B39" w:rsidTr="00B94BD6">
        <w:tc>
          <w:tcPr>
            <w:tcW w:w="675" w:type="dxa"/>
          </w:tcPr>
          <w:p w:rsidR="00010B39" w:rsidRDefault="002F6314">
            <w:pPr>
              <w:pStyle w:val="Table"/>
            </w:pPr>
            <w:r>
              <w:t>0.3</w:t>
            </w:r>
          </w:p>
        </w:tc>
        <w:tc>
          <w:tcPr>
            <w:tcW w:w="1418" w:type="dxa"/>
          </w:tcPr>
          <w:p w:rsidR="00010B39" w:rsidRDefault="002F6314">
            <w:pPr>
              <w:pStyle w:val="Table"/>
            </w:pPr>
            <w:r>
              <w:t>1/5/2013</w:t>
            </w:r>
          </w:p>
        </w:tc>
        <w:tc>
          <w:tcPr>
            <w:tcW w:w="1525" w:type="dxa"/>
          </w:tcPr>
          <w:p w:rsidR="00010B39" w:rsidRPr="002F6314" w:rsidRDefault="002F6314">
            <w:pPr>
              <w:pStyle w:val="Table"/>
            </w:pPr>
            <w:r>
              <w:t>Per Larsson</w:t>
            </w:r>
          </w:p>
        </w:tc>
        <w:tc>
          <w:tcPr>
            <w:tcW w:w="5130" w:type="dxa"/>
          </w:tcPr>
          <w:p w:rsidR="00B94BD6" w:rsidRPr="002F6314" w:rsidRDefault="002F6314">
            <w:pPr>
              <w:pStyle w:val="Table"/>
            </w:pPr>
            <w:r w:rsidRPr="002F6314">
              <w:t>Added se</w:t>
            </w:r>
            <w:r>
              <w:t xml:space="preserve">ctions User Configuration, Configuring Simulation Halt, </w:t>
            </w:r>
            <w:r w:rsidRPr="002F6314">
              <w:t>Configuring Messages for Integration Environments</w:t>
            </w:r>
            <w:r>
              <w:t>.</w:t>
            </w:r>
            <w:r>
              <w:br/>
              <w:t>In reference section added starttest, endtest, removed testname.</w:t>
            </w:r>
            <w:r>
              <w:br/>
              <w:t>Updated figures and feature bullets.</w:t>
            </w:r>
          </w:p>
        </w:tc>
      </w:tr>
      <w:tr w:rsidR="00010B39" w:rsidTr="00B94BD6">
        <w:tc>
          <w:tcPr>
            <w:tcW w:w="675" w:type="dxa"/>
          </w:tcPr>
          <w:p w:rsidR="00010B39" w:rsidRDefault="004A0398">
            <w:pPr>
              <w:pStyle w:val="Table"/>
            </w:pPr>
            <w:r>
              <w:t>0.4</w:t>
            </w:r>
          </w:p>
        </w:tc>
        <w:tc>
          <w:tcPr>
            <w:tcW w:w="1418" w:type="dxa"/>
          </w:tcPr>
          <w:p w:rsidR="00010B39" w:rsidRDefault="00CF58EC">
            <w:pPr>
              <w:pStyle w:val="Table"/>
            </w:pPr>
            <w:r>
              <w:t>1/9</w:t>
            </w:r>
            <w:r w:rsidR="004A0398">
              <w:t>/2013</w:t>
            </w:r>
          </w:p>
        </w:tc>
        <w:tc>
          <w:tcPr>
            <w:tcW w:w="1525" w:type="dxa"/>
          </w:tcPr>
          <w:p w:rsidR="00010B39" w:rsidRDefault="004A0398">
            <w:pPr>
              <w:pStyle w:val="Table"/>
            </w:pPr>
            <w:r>
              <w:t>Per Larsson</w:t>
            </w:r>
          </w:p>
        </w:tc>
        <w:tc>
          <w:tcPr>
            <w:tcW w:w="5130" w:type="dxa"/>
          </w:tcPr>
          <w:p w:rsidR="00010B39" w:rsidRDefault="004A0398" w:rsidP="00CF58EC">
            <w:pPr>
              <w:pStyle w:val="Table"/>
            </w:pPr>
            <w:r>
              <w:t>Updates for alpha000</w:t>
            </w:r>
            <w:r w:rsidR="00CF58EC">
              <w:t xml:space="preserve">6: Text modified in numerous places to reflect that PlTbUtils is now using the variable pltbv and the signal pltbs for control and status, instead of the previous shared variable and global signals. </w:t>
            </w:r>
          </w:p>
        </w:tc>
      </w:tr>
      <w:tr w:rsidR="00010B39" w:rsidTr="00B94BD6">
        <w:tc>
          <w:tcPr>
            <w:tcW w:w="675" w:type="dxa"/>
          </w:tcPr>
          <w:p w:rsidR="00010B39" w:rsidRDefault="007E0A59">
            <w:pPr>
              <w:pStyle w:val="Table"/>
            </w:pPr>
            <w:r>
              <w:t>0.5</w:t>
            </w:r>
          </w:p>
        </w:tc>
        <w:tc>
          <w:tcPr>
            <w:tcW w:w="1418" w:type="dxa"/>
          </w:tcPr>
          <w:p w:rsidR="00010B39" w:rsidRDefault="007E0A59">
            <w:pPr>
              <w:pStyle w:val="Table"/>
            </w:pPr>
            <w:r>
              <w:t>1</w:t>
            </w:r>
            <w:r w:rsidR="00357A29">
              <w:t>3/1</w:t>
            </w:r>
            <w:r>
              <w:t>/201</w:t>
            </w:r>
            <w:r w:rsidR="00357A29">
              <w:t>4</w:t>
            </w:r>
          </w:p>
        </w:tc>
        <w:tc>
          <w:tcPr>
            <w:tcW w:w="1525" w:type="dxa"/>
          </w:tcPr>
          <w:p w:rsidR="00010B39" w:rsidRDefault="007E0A59">
            <w:pPr>
              <w:pStyle w:val="Table"/>
            </w:pPr>
            <w:r>
              <w:t>Per Larsson</w:t>
            </w:r>
          </w:p>
        </w:tc>
        <w:tc>
          <w:tcPr>
            <w:tcW w:w="5130" w:type="dxa"/>
          </w:tcPr>
          <w:p w:rsidR="00010B39" w:rsidRDefault="007E0A59">
            <w:pPr>
              <w:pStyle w:val="Table"/>
            </w:pPr>
            <w:r>
              <w:t xml:space="preserve">Updates for alpha0007: added example testbench where the testcase process is instansiated in the testbench top (tb_example1). The old example where the testcase process is located in a VHDL component of its own, is now called example_tb2. </w:t>
            </w:r>
          </w:p>
        </w:tc>
      </w:tr>
      <w:tr w:rsidR="00010B39" w:rsidTr="00B94BD6">
        <w:tc>
          <w:tcPr>
            <w:tcW w:w="675" w:type="dxa"/>
          </w:tcPr>
          <w:p w:rsidR="00010B39" w:rsidRDefault="00357A29">
            <w:pPr>
              <w:pStyle w:val="Table"/>
              <w:rPr>
                <w:lang w:val="de-DE"/>
              </w:rPr>
            </w:pPr>
            <w:r>
              <w:rPr>
                <w:lang w:val="de-DE"/>
              </w:rPr>
              <w:t>0.6</w:t>
            </w:r>
          </w:p>
        </w:tc>
        <w:tc>
          <w:tcPr>
            <w:tcW w:w="1418" w:type="dxa"/>
          </w:tcPr>
          <w:p w:rsidR="00010B39" w:rsidRDefault="00EB191D">
            <w:pPr>
              <w:pStyle w:val="Table"/>
              <w:rPr>
                <w:lang w:val="de-DE"/>
              </w:rPr>
            </w:pPr>
            <w:r>
              <w:rPr>
                <w:lang w:val="de-DE"/>
              </w:rPr>
              <w:t>2/2</w:t>
            </w:r>
            <w:r w:rsidR="00357A29">
              <w:rPr>
                <w:lang w:val="de-DE"/>
              </w:rPr>
              <w:t>/2015</w:t>
            </w:r>
          </w:p>
        </w:tc>
        <w:tc>
          <w:tcPr>
            <w:tcW w:w="1525" w:type="dxa"/>
          </w:tcPr>
          <w:p w:rsidR="00010B39" w:rsidRDefault="00357A29">
            <w:pPr>
              <w:pStyle w:val="Table"/>
              <w:rPr>
                <w:lang w:val="de-DE"/>
              </w:rPr>
            </w:pPr>
            <w:r>
              <w:rPr>
                <w:lang w:val="de-DE"/>
              </w:rPr>
              <w:t>Per Larsson</w:t>
            </w:r>
          </w:p>
        </w:tc>
        <w:tc>
          <w:tcPr>
            <w:tcW w:w="5130" w:type="dxa"/>
          </w:tcPr>
          <w:p w:rsidR="00010B39" w:rsidRDefault="00357A29">
            <w:pPr>
              <w:pStyle w:val="Table"/>
            </w:pPr>
            <w:r>
              <w:t xml:space="preserve">Updates for beta0002: </w:t>
            </w:r>
            <w:r w:rsidR="003A6E2A">
              <w:t>added description of to_ascending(), to_descending(), hxstr(), functions and procedures in txt_util.vhd.</w:t>
            </w: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Pr="00173666" w:rsidRDefault="00010B39" w:rsidP="00EC0F4E">
      <w:pPr>
        <w:spacing w:before="480" w:after="240"/>
      </w:pPr>
    </w:p>
    <w:p w:rsidR="00010B39" w:rsidRPr="00173666" w:rsidRDefault="00010B39">
      <w:pPr>
        <w:pStyle w:val="Sidhuvud"/>
        <w:tabs>
          <w:tab w:val="clear" w:pos="4320"/>
          <w:tab w:val="clear" w:pos="8640"/>
          <w:tab w:val="left" w:pos="1843"/>
          <w:tab w:val="left" w:pos="7371"/>
        </w:tabs>
        <w:sectPr w:rsidR="00010B39" w:rsidRPr="00173666">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Pr="00173666" w:rsidRDefault="00010B39">
      <w:pPr>
        <w:pStyle w:val="Rubrik2"/>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waveformwindow about what is currently going on.</w:t>
      </w:r>
    </w:p>
    <w:p w:rsidR="00D044DB" w:rsidRDefault="00D044DB" w:rsidP="00B70F36">
      <w:pPr>
        <w:pStyle w:val="Liststycke"/>
        <w:numPr>
          <w:ilvl w:val="0"/>
          <w:numId w:val="23"/>
        </w:numPr>
      </w:pPr>
      <w:r>
        <w:t>Transcript outputs prepared for parsing by scripts, e.g. in regression tests.</w:t>
      </w:r>
    </w:p>
    <w:p w:rsidR="00442E22" w:rsidRDefault="00442E22" w:rsidP="00B70F36">
      <w:pPr>
        <w:pStyle w:val="Liststycke"/>
        <w:numPr>
          <w:ilvl w:val="0"/>
          <w:numId w:val="23"/>
        </w:numPr>
      </w:pPr>
      <w:r>
        <w:t>Configurable status messages for use in continous integration environments, e.g. TeamCity.</w:t>
      </w:r>
    </w:p>
    <w:p w:rsidR="00D044DB" w:rsidRDefault="00D044DB" w:rsidP="00B70F36">
      <w:pPr>
        <w:pStyle w:val="Liststycke"/>
        <w:numPr>
          <w:ilvl w:val="0"/>
          <w:numId w:val="23"/>
        </w:numPr>
      </w:pPr>
      <w:r>
        <w:t>Reduces amount of code in tests, which makes them faster to write and easier to read.</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4" w:history="1">
        <w:r w:rsidR="00D862BA" w:rsidRPr="00D862BA">
          <w:rPr>
            <w:rStyle w:val="Hyperlnk"/>
          </w:rPr>
          <w:t>pela.opencores@gmail.com</w:t>
        </w:r>
      </w:hyperlink>
      <w:r>
        <w:t xml:space="preserve"> .</w:t>
      </w:r>
    </w:p>
    <w:p w:rsidR="009D65A7" w:rsidRDefault="009D65A7" w:rsidP="00D044DB">
      <w:r>
        <w:t xml:space="preserve">The project page on the web is </w:t>
      </w:r>
      <w:hyperlink r:id="rId15" w:history="1">
        <w:r w:rsidRPr="00A35CF6">
          <w:rPr>
            <w:rStyle w:val="Hyperlnk"/>
          </w:rPr>
          <w:t>http://opencores.org/project,pltbutils</w:t>
        </w:r>
      </w:hyperlink>
      <w:r>
        <w:t xml:space="preserve"> .</w:t>
      </w:r>
    </w:p>
    <w:p w:rsidR="00E0444C" w:rsidRDefault="00D862BA">
      <w:pPr>
        <w:spacing w:after="0"/>
        <w:jc w:val="left"/>
      </w:pPr>
      <w:r>
        <w:t>Subversion repository U</w:t>
      </w:r>
      <w:r w:rsidR="003924CB">
        <w:t>RL is</w:t>
      </w:r>
      <w:r>
        <w:t xml:space="preserve"> </w:t>
      </w:r>
      <w:hyperlink r:id="rId16" w:history="1">
        <w:r w:rsidRPr="00D5607C">
          <w:rPr>
            <w:rStyle w:val="Hyperlnk"/>
          </w:rPr>
          <w:t>http://opencores.org/ocsvn/pltbutils/pltbutils/trunk</w:t>
        </w:r>
      </w:hyperlink>
    </w:p>
    <w:p w:rsidR="00616461" w:rsidRDefault="00D862BA">
      <w:pPr>
        <w:spacing w:after="0"/>
        <w:jc w:val="left"/>
      </w:pPr>
      <w:r>
        <w:t xml:space="preserve">Subversion </w:t>
      </w:r>
      <w:r w:rsidR="00E66456">
        <w:t xml:space="preserve">export </w:t>
      </w:r>
      <w:r w:rsidR="003924CB">
        <w:t>command is</w:t>
      </w:r>
      <w:r>
        <w:br/>
      </w:r>
      <w:r>
        <w:tab/>
      </w:r>
      <w:r w:rsidRPr="00D862BA">
        <w:rPr>
          <w:rFonts w:ascii="Courier New" w:hAnsi="Courier New" w:cs="Courier New"/>
          <w:sz w:val="18"/>
          <w:szCs w:val="18"/>
        </w:rPr>
        <w:t>svn export http://opencores.org/ocsvn/pltbutils/pltbutils/trunk pltbutils</w:t>
      </w:r>
      <w:r w:rsidR="00616461">
        <w:br w:type="page"/>
      </w:r>
    </w:p>
    <w:p w:rsidR="00912865" w:rsidRDefault="00616461" w:rsidP="00616461">
      <w:pPr>
        <w:pStyle w:val="Rubrik3"/>
      </w:pPr>
      <w:r>
        <w:lastRenderedPageBreak/>
        <w:t>Acknowledgements</w:t>
      </w:r>
    </w:p>
    <w:p w:rsidR="00616461" w:rsidRDefault="00616461" w:rsidP="00616461">
      <w:r>
        <w:t xml:space="preserve">PlTbUtils contains the file txt_util.vhd by </w:t>
      </w:r>
      <w:r w:rsidRPr="00616461">
        <w:t>Stefan Doll and James F. Frenzel</w:t>
      </w:r>
      <w:r>
        <w:t>.</w:t>
      </w:r>
    </w:p>
    <w:p w:rsidR="00E97727" w:rsidRDefault="00E97727" w:rsidP="00E97727">
      <w:pPr>
        <w:pStyle w:val="Rubrik3"/>
      </w:pPr>
      <w:r>
        <w:t>Language</w:t>
      </w:r>
    </w:p>
    <w:p w:rsidR="005E3ED2" w:rsidRDefault="004A0398" w:rsidP="005E3ED2">
      <w:r>
        <w:t>PlTbUtils complies with VHDL-1993, so it works with most VHDL simulators.</w:t>
      </w:r>
    </w:p>
    <w:p w:rsidR="005E3ED2" w:rsidRPr="00E97727" w:rsidRDefault="005E3ED2" w:rsidP="005E3ED2">
      <w:r>
        <w:t xml:space="preserve">However, it is possible to configure the way a simulation stops, by taking advantage of the VHDL-2008 keywords </w:t>
      </w:r>
      <w:r w:rsidRPr="005E3ED2">
        <w:rPr>
          <w:rFonts w:ascii="Courier New" w:hAnsi="Courier New" w:cs="Courier New"/>
        </w:rPr>
        <w:t>stop</w:t>
      </w:r>
      <w:r>
        <w:t xml:space="preserve"> and </w:t>
      </w:r>
      <w:r w:rsidRPr="005E3ED2">
        <w:rPr>
          <w:rFonts w:ascii="Courier New" w:hAnsi="Courier New" w:cs="Courier New"/>
        </w:rPr>
        <w:t>finish</w:t>
      </w:r>
      <w:r>
        <w:t xml:space="preserve">. If your simulator supports </w:t>
      </w:r>
      <w:r w:rsidRPr="005E3ED2">
        <w:rPr>
          <w:rFonts w:ascii="Courier New" w:hAnsi="Courier New" w:cs="Courier New"/>
        </w:rPr>
        <w:t>stop</w:t>
      </w:r>
      <w:r>
        <w:t xml:space="preserve"> and/or </w:t>
      </w:r>
      <w:r w:rsidRPr="005E3ED2">
        <w:rPr>
          <w:rFonts w:ascii="Courier New" w:hAnsi="Courier New" w:cs="Courier New"/>
        </w:rPr>
        <w:t>finish</w:t>
      </w:r>
      <w:r>
        <w:t xml:space="preserve">, see </w:t>
      </w:r>
      <w:r w:rsidR="00B33508">
        <w:fldChar w:fldCharType="begin"/>
      </w:r>
      <w:r>
        <w:instrText xml:space="preserve"> REF _Ref376956519 \h </w:instrText>
      </w:r>
      <w:r w:rsidR="00B33508">
        <w:fldChar w:fldCharType="separate"/>
      </w:r>
      <w:r>
        <w:t>Configuring Simulation Halt</w:t>
      </w:r>
      <w:r w:rsidR="00B33508">
        <w:fldChar w:fldCharType="end"/>
      </w:r>
      <w:r>
        <w:t xml:space="preserve"> on page </w:t>
      </w:r>
      <w:r w:rsidR="00B33508">
        <w:fldChar w:fldCharType="begin"/>
      </w:r>
      <w:r>
        <w:instrText xml:space="preserve"> PAGEREF _Ref376956519 \h </w:instrText>
      </w:r>
      <w:r w:rsidR="00B33508">
        <w:fldChar w:fldCharType="separate"/>
      </w:r>
      <w:r>
        <w:rPr>
          <w:noProof/>
        </w:rPr>
        <w:t>19</w:t>
      </w:r>
      <w:r w:rsidR="00B33508">
        <w:fldChar w:fldCharType="end"/>
      </w:r>
      <w:r>
        <w:t xml:space="preserve">. </w:t>
      </w:r>
    </w:p>
    <w:p w:rsidR="00E97727" w:rsidRPr="00E97727" w:rsidRDefault="00E97727" w:rsidP="00E97727"/>
    <w:p w:rsidR="00616461" w:rsidRPr="00616461" w:rsidRDefault="00616461" w:rsidP="00616461"/>
    <w:p w:rsidR="00616461" w:rsidRDefault="00616461">
      <w:pPr>
        <w:spacing w:after="0"/>
        <w:jc w:val="left"/>
        <w:rPr>
          <w:rFonts w:ascii="Arial" w:hAnsi="Arial"/>
          <w:b/>
          <w:sz w:val="32"/>
        </w:rPr>
      </w:pPr>
      <w:r>
        <w:br w:type="page"/>
      </w:r>
    </w:p>
    <w:p w:rsidR="00A1069F" w:rsidRDefault="000D7D3A" w:rsidP="00614C14">
      <w:pPr>
        <w:pStyle w:val="Rubrik3"/>
      </w:pPr>
      <w:r>
        <w:lastRenderedPageBreak/>
        <w:t>A quick look</w:t>
      </w:r>
    </w:p>
    <w:p w:rsidR="00614C14" w:rsidRPr="00614C14" w:rsidRDefault="00714D6D" w:rsidP="00614C14">
      <w:r>
        <w:rPr>
          <w:noProof/>
          <w:lang w:val="sv-SE" w:eastAsia="sv-SE"/>
        </w:rPr>
        <w:drawing>
          <wp:inline distT="0" distB="0" distL="0" distR="0">
            <wp:extent cx="5490210" cy="3980180"/>
            <wp:effectExtent l="19050" t="0" r="0" b="0"/>
            <wp:docPr id="5" name="Bildobjekt 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7" cstate="print"/>
                    <a:stretch>
                      <a:fillRect/>
                    </a:stretch>
                  </pic:blipFill>
                  <pic:spPr>
                    <a:xfrm>
                      <a:off x="0" y="0"/>
                      <a:ext cx="5490210" cy="3980180"/>
                    </a:xfrm>
                    <a:prstGeom prst="rect">
                      <a:avLst/>
                    </a:prstGeom>
                  </pic:spPr>
                </pic:pic>
              </a:graphicData>
            </a:graphic>
          </wp:inline>
        </w:drawing>
      </w:r>
    </w:p>
    <w:p w:rsidR="00010B39" w:rsidRDefault="00467B9A">
      <w:r>
        <w:t>During a simulation, t</w:t>
      </w:r>
      <w:r w:rsidR="00614C14">
        <w:t xml:space="preserve">he waveform window shows current test number, test name, user-defined info, accumulated number och checks and errors. </w:t>
      </w:r>
      <w:r>
        <w:t>When the error counter increments, a bug has been found in that point in time</w:t>
      </w:r>
      <w:r w:rsidR="00614C14">
        <w:t>.</w:t>
      </w:r>
    </w:p>
    <w:p w:rsidR="00614C14" w:rsidRDefault="00614C14"/>
    <w:p w:rsidR="00614C14" w:rsidRDefault="00614C14"/>
    <w:p w:rsidR="005677A6" w:rsidRDefault="00714D6D">
      <w:r>
        <w:rPr>
          <w:noProof/>
          <w:lang w:val="sv-SE" w:eastAsia="sv-SE"/>
        </w:rPr>
        <w:lastRenderedPageBreak/>
        <w:drawing>
          <wp:inline distT="0" distB="0" distL="0" distR="0">
            <wp:extent cx="5490210" cy="4152265"/>
            <wp:effectExtent l="19050" t="0" r="0"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8" cstate="print"/>
                    <a:stretch>
                      <a:fillRect/>
                    </a:stretch>
                  </pic:blipFill>
                  <pic:spPr>
                    <a:xfrm>
                      <a:off x="0" y="0"/>
                      <a:ext cx="5490210" cy="4152265"/>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p w:rsidR="00614C14" w:rsidRDefault="00614C14"/>
    <w:p w:rsidR="00DD0BD0" w:rsidRDefault="00714D6D">
      <w:pPr>
        <w:spacing w:after="0"/>
        <w:jc w:val="left"/>
      </w:pPr>
      <w:r>
        <w:rPr>
          <w:noProof/>
          <w:lang w:val="sv-SE" w:eastAsia="sv-SE"/>
        </w:rPr>
        <w:lastRenderedPageBreak/>
        <w:drawing>
          <wp:inline distT="0" distB="0" distL="0" distR="0">
            <wp:extent cx="5490210" cy="4152265"/>
            <wp:effectExtent l="19050" t="0" r="0" b="0"/>
            <wp:docPr id="11" name="Bildobjekt 10"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9" cstate="print"/>
                    <a:stretch>
                      <a:fillRect/>
                    </a:stretch>
                  </pic:blipFill>
                  <pic:spPr>
                    <a:xfrm>
                      <a:off x="0" y="0"/>
                      <a:ext cx="5490210" cy="4152265"/>
                    </a:xfrm>
                    <a:prstGeom prst="rect">
                      <a:avLst/>
                    </a:prstGeom>
                  </pic:spPr>
                </pic:pic>
              </a:graphicData>
            </a:graphic>
          </wp:inline>
        </w:drawing>
      </w:r>
      <w:r w:rsidR="00DD0BD0">
        <w:br w:type="page"/>
      </w:r>
    </w:p>
    <w:p w:rsidR="006B74FF" w:rsidRDefault="006B74FF">
      <w:r>
        <w:lastRenderedPageBreak/>
        <w:t>The testcase code is compact and to the point, which results in less code to write, and makes the code easier to read, as in the following example.</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NOTE: The purpose of the following code is to demonstrate some of the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features in PlTbUtils, not to do a thorough verification.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p_tc1 : process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variable pltbv  : pltbv_t := C_PLTBV_INIT;</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begin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startsim("tc1",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rst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starttest(1, "Reset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during reset",       sum,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during reset", carry_out, '0', 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rPr>
        <w:t xml:space="preserve">    </w:t>
      </w:r>
      <w:r w:rsidRPr="0097263E">
        <w:rPr>
          <w:rFonts w:ascii="Courier New" w:hAnsi="Courier New" w:cs="Courier New"/>
          <w:sz w:val="16"/>
          <w:szCs w:val="16"/>
          <w:lang w:val="sv-SE"/>
        </w:rPr>
        <w:t>rst         &lt;= '0';</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endtest(pltbv,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lang w:val="sv-SE"/>
        </w:rPr>
        <w:t xml:space="preserve">    </w:t>
      </w:r>
      <w:r w:rsidRPr="0097263E">
        <w:rPr>
          <w:rFonts w:ascii="Courier New" w:hAnsi="Courier New" w:cs="Courier New"/>
          <w:sz w:val="16"/>
          <w:szCs w:val="16"/>
        </w:rPr>
        <w:t>starttest(2, "Simple sum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3,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starttest(3, "Simple carry in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"Bug here somewhere");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4,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starttest(4, "Simple carry out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std_logic_vector(to_unsigned(2**G_WIDTH-1,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endsim(pltbv, pltbs, true);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w:t>
      </w:r>
    </w:p>
    <w:p w:rsidR="00DD0BD0" w:rsidRPr="00B22AFC"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 process p_tc1;</w:t>
      </w:r>
      <w:r w:rsidR="00DD0BD0">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DB4A14" w:rsidRDefault="00DB4A14" w:rsidP="00DB4A14">
      <w:pPr>
        <w:pStyle w:val="Rubrik3"/>
        <w:rPr>
          <w:lang w:eastAsia="ja-JP"/>
        </w:rPr>
      </w:pPr>
      <w:r>
        <w:rPr>
          <w:lang w:eastAsia="ja-JP"/>
        </w:rPr>
        <w:t>Basics</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446680">
      <w:pPr>
        <w:jc w:val="left"/>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generic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G_WIDTH         : integer := 8;</w:t>
      </w:r>
      <w:r w:rsidR="00446680">
        <w:rPr>
          <w:rFonts w:ascii="Courier New" w:hAnsi="Courier New" w:cs="Courier New"/>
          <w:sz w:val="16"/>
          <w:szCs w:val="16"/>
          <w:lang w:eastAsia="ja-JP"/>
        </w:rPr>
        <w:br/>
      </w:r>
      <w:r w:rsidR="002554F6">
        <w:rPr>
          <w:rFonts w:ascii="Courier New" w:hAnsi="Courier New" w:cs="Courier New"/>
          <w:sz w:val="16"/>
          <w:szCs w:val="16"/>
          <w:lang w:eastAsia="ja-JP"/>
        </w:rPr>
        <w:t xml:space="preserve">    </w:t>
      </w:r>
      <w:r w:rsidR="002554F6" w:rsidRPr="002554F6">
        <w:rPr>
          <w:rFonts w:ascii="Courier New" w:hAnsi="Courier New" w:cs="Courier New"/>
          <w:sz w:val="16"/>
          <w:szCs w:val="16"/>
          <w:lang w:eastAsia="ja-JP"/>
        </w:rPr>
        <w:t>G_DISABLE_BUGS  : integer range 0 to 1 := 1</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port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clk_i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rst_i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x_i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y_i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sum_o           : out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carry_o         : out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ieee.numeric_std.all;</w:t>
      </w:r>
    </w:p>
    <w:p w:rsidR="001177F8" w:rsidRPr="00C44E7E"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work.txt_util.all;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B22AFC">
        <w:rPr>
          <w:rFonts w:ascii="Courier New" w:hAnsi="Courier New" w:cs="Courier New"/>
          <w:sz w:val="16"/>
          <w:szCs w:val="16"/>
        </w:rPr>
        <w:t>1</w:t>
      </w:r>
      <w:r w:rsidRPr="00C44E7E">
        <w:rPr>
          <w:rFonts w:ascii="Courier New" w:hAnsi="Courier New" w:cs="Courier New"/>
          <w:sz w:val="16"/>
          <w:szCs w:val="16"/>
        </w:rPr>
        <w:t xml:space="preserve"> is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087518">
        <w:rPr>
          <w:rFonts w:ascii="Courier New" w:hAnsi="Courier New" w:cs="Courier New"/>
          <w:sz w:val="16"/>
          <w:szCs w:val="16"/>
        </w:rPr>
        <w:t>1</w:t>
      </w:r>
      <w:r w:rsidRPr="00C44E7E">
        <w:rPr>
          <w:rFonts w:ascii="Courier New" w:hAnsi="Courier New" w:cs="Courier New"/>
          <w:sz w:val="16"/>
          <w:szCs w:val="16"/>
        </w:rPr>
        <w:t>;</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087518">
        <w:rPr>
          <w:rFonts w:ascii="Courier New" w:hAnsi="Courier New" w:cs="Courier New"/>
          <w:sz w:val="16"/>
          <w:szCs w:val="16"/>
        </w:rPr>
        <w:t>1</w:t>
      </w:r>
      <w:r w:rsidRPr="00C44E7E">
        <w:rPr>
          <w:rFonts w:ascii="Courier New" w:hAnsi="Courier New" w:cs="Courier New"/>
          <w:sz w:val="16"/>
          <w:szCs w:val="16"/>
        </w:rPr>
        <w:t xml:space="preserve"> is</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begin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lang w:val="sv-SE"/>
        </w:rPr>
        <w:t xml:space="preserve">      </w:t>
      </w:r>
      <w:r w:rsidRPr="00C44E7E">
        <w:rPr>
          <w:rFonts w:ascii="Courier New" w:hAnsi="Courier New" w:cs="Courier New"/>
          <w:sz w:val="16"/>
          <w:szCs w:val="16"/>
        </w:rPr>
        <w:t>rst_i             =&gt; rst,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carry_i           =&gt; carry_in,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C44E7E" w:rsidRPr="00A043DA"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C44E7E" w:rsidRPr="00C44E7E"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Default="00C44E7E" w:rsidP="001177F8">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1177F8" w:rsidRDefault="001177F8" w:rsidP="00C44E7E">
      <w:pPr>
        <w:spacing w:after="0"/>
        <w:jc w:val="left"/>
        <w:rPr>
          <w:rFonts w:ascii="Courier New" w:hAnsi="Courier New" w:cs="Courier New"/>
          <w:sz w:val="16"/>
          <w:szCs w:val="16"/>
        </w:rPr>
      </w:pPr>
    </w:p>
    <w:p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Default="001177F8">
      <w:pPr>
        <w:spacing w:after="0"/>
        <w:jc w:val="left"/>
        <w:rPr>
          <w:rFonts w:ascii="Courier New" w:hAnsi="Courier New" w:cs="Courier New"/>
          <w:sz w:val="16"/>
          <w:szCs w:val="16"/>
        </w:rPr>
      </w:pPr>
      <w:r>
        <w:rPr>
          <w:rFonts w:ascii="Courier New" w:hAnsi="Courier New" w:cs="Courier New"/>
          <w:sz w:val="16"/>
          <w:szCs w:val="16"/>
        </w:rPr>
        <w:br w:type="page"/>
      </w:r>
    </w:p>
    <w:p w:rsidR="001177F8" w:rsidRPr="001177F8" w:rsidRDefault="00CC6C04" w:rsidP="001177F8">
      <w:pPr>
        <w:spacing w:after="0"/>
        <w:jc w:val="left"/>
        <w:rPr>
          <w:rFonts w:ascii="Courier New" w:hAnsi="Courier New" w:cs="Courier New"/>
          <w:sz w:val="16"/>
          <w:szCs w:val="16"/>
        </w:rPr>
      </w:pPr>
      <w:r>
        <w:rPr>
          <w:rFonts w:ascii="Courier New" w:hAnsi="Courier New" w:cs="Courier New"/>
          <w:sz w:val="16"/>
          <w:szCs w:val="16"/>
        </w:rPr>
        <w:lastRenderedPageBreak/>
        <w:t xml:space="preserve">  </w:t>
      </w:r>
      <w:r w:rsidR="001177F8" w:rsidRPr="001177F8">
        <w:rPr>
          <w:rFonts w:ascii="Courier New" w:hAnsi="Courier New" w:cs="Courier New"/>
          <w:sz w:val="16"/>
          <w:szCs w:val="16"/>
        </w:rPr>
        <w:t>-- Testcase process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NOTE: The purpose of the following code is to demonstrate some of the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features of PlTbUtils, not to do a thorough verification.</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p_tc1 : process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variable pltbv  : pltbv_t := C_PLTBV_INIT;</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begin</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startsim("tc1",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rst         &lt;= '1';</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(others =&gt;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(others =&gt;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starttest(1, "Reset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during reset",       sum,         0,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during reset", carry_out, '0', pltbv, pltbs);</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rPr>
        <w:t xml:space="preserve">    </w:t>
      </w:r>
      <w:r w:rsidRPr="001177F8">
        <w:rPr>
          <w:rFonts w:ascii="Courier New" w:hAnsi="Courier New" w:cs="Courier New"/>
          <w:sz w:val="16"/>
          <w:szCs w:val="16"/>
          <w:lang w:val="sv-SE"/>
        </w:rPr>
        <w:t>rst         &lt;= '0';</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endtest(pltbv, pltbs);</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lang w:val="sv-SE"/>
        </w:rPr>
        <w:t xml:space="preserve">    </w:t>
      </w:r>
      <w:r w:rsidRPr="001177F8">
        <w:rPr>
          <w:rFonts w:ascii="Courier New" w:hAnsi="Courier New" w:cs="Courier New"/>
          <w:sz w:val="16"/>
          <w:szCs w:val="16"/>
        </w:rPr>
        <w:t>starttest(2, "Simple sum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3,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starttest(3, "Simple carry in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"Bug here somewhere");</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'1';</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4,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starttest(4, "Simple carry out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std_logic_vector(to_unsigned(2**G_WIDTH-1,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'1',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endsim(pltbv, pltbs, true);</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w:t>
      </w:r>
    </w:p>
    <w:p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 process p_tc1;</w:t>
      </w:r>
    </w:p>
    <w:p w:rsidR="001177F8" w:rsidRPr="00C44E7E" w:rsidRDefault="001177F8" w:rsidP="001177F8">
      <w:pPr>
        <w:spacing w:after="0"/>
        <w:jc w:val="left"/>
        <w:rPr>
          <w:rFonts w:ascii="Courier New" w:hAnsi="Courier New" w:cs="Courier New"/>
          <w:sz w:val="16"/>
          <w:szCs w:val="16"/>
        </w:rPr>
      </w:pPr>
    </w:p>
    <w:p w:rsidR="00E943DE" w:rsidRPr="00B504E1"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architecture bhv;</w:t>
      </w:r>
    </w:p>
    <w:p w:rsidR="001177F8" w:rsidRDefault="001177F8" w:rsidP="003561BE"/>
    <w:p w:rsidR="00E82214" w:rsidRDefault="00E82214">
      <w:pPr>
        <w:spacing w:after="0"/>
        <w:jc w:val="left"/>
      </w:pPr>
      <w:r>
        <w:br w:type="page"/>
      </w:r>
    </w:p>
    <w:p w:rsidR="003561BE" w:rsidRDefault="001177F8" w:rsidP="003561BE">
      <w:r>
        <w:lastRenderedPageBreak/>
        <w:t>A</w:t>
      </w:r>
      <w:r w:rsidR="003561BE">
        <w:t xml:space="preserve">s the testbench example shows, the following packages are needed (in addition to the usual std_logic_1164, etc): </w:t>
      </w:r>
    </w:p>
    <w:p w:rsidR="003561BE" w:rsidRPr="003561BE" w:rsidRDefault="005112C8" w:rsidP="00B504E1">
      <w:pPr>
        <w:jc w:val="left"/>
        <w:rPr>
          <w:rFonts w:ascii="Courier New" w:hAnsi="Courier New" w:cs="Courier New"/>
          <w:sz w:val="16"/>
          <w:szCs w:val="16"/>
        </w:rPr>
      </w:pPr>
      <w:r>
        <w:rPr>
          <w:rFonts w:ascii="Courier New" w:hAnsi="Courier New" w:cs="Courier New"/>
          <w:sz w:val="16"/>
          <w:szCs w:val="16"/>
        </w:rPr>
        <w:t>use work.txt_util.all;</w:t>
      </w:r>
      <w:r>
        <w:rPr>
          <w:rFonts w:ascii="Courier New" w:hAnsi="Courier New" w:cs="Courier New"/>
          <w:sz w:val="16"/>
          <w:szCs w:val="16"/>
        </w:rPr>
        <w:br/>
      </w:r>
      <w:r w:rsidR="003561BE" w:rsidRPr="003561BE">
        <w:rPr>
          <w:rFonts w:ascii="Courier New" w:hAnsi="Courier New" w:cs="Courier New"/>
          <w:sz w:val="16"/>
          <w:szCs w:val="16"/>
        </w:rPr>
        <w:t>use work.pltbutils_func_pkg.all;</w:t>
      </w:r>
      <w:r w:rsidR="00B504E1">
        <w:rPr>
          <w:rFonts w:ascii="Courier New" w:hAnsi="Courier New" w:cs="Courier New"/>
          <w:sz w:val="16"/>
          <w:szCs w:val="16"/>
        </w:rPr>
        <w:br/>
      </w:r>
      <w:r w:rsidR="003561BE" w:rsidRPr="003561BE">
        <w:rPr>
          <w:rFonts w:ascii="Courier New" w:hAnsi="Courier New" w:cs="Courier New"/>
          <w:sz w:val="16"/>
          <w:szCs w:val="16"/>
        </w:rPr>
        <w:t>use work.pltbutils_comp_pkg.all;</w:t>
      </w:r>
    </w:p>
    <w:p w:rsidR="00E82214" w:rsidRDefault="00E82214">
      <w:r>
        <w:t>txt_util contains functions and procedures for handling strings.</w:t>
      </w:r>
    </w:p>
    <w:p w:rsidR="00DC2903" w:rsidRDefault="003561BE">
      <w:r>
        <w:t xml:space="preserve">pltbutils_func_pkg contains </w:t>
      </w:r>
      <w:r w:rsidR="00410041">
        <w:t xml:space="preserve">type definitions, </w:t>
      </w:r>
      <w:r>
        <w:t>functions and procedures for controlling stimuli and checking response.</w:t>
      </w:r>
    </w:p>
    <w:p w:rsidR="003561BE" w:rsidRDefault="003561BE">
      <w:r>
        <w:t>pltbutils_comp_pkg contains component declarations for testbench components.</w:t>
      </w:r>
    </w:p>
    <w:p w:rsidR="0082507A" w:rsidRDefault="0082507A"/>
    <w:p w:rsidR="0082507A" w:rsidRDefault="0082507A">
      <w:r>
        <w:t xml:space="preserve">PlTbUtils </w:t>
      </w:r>
      <w:r w:rsidR="00E67940">
        <w:t xml:space="preserve">uses a variable called pltbv, and a signal called pltbs, </w:t>
      </w:r>
      <w:r>
        <w:t>for controlling the simulation an</w:t>
      </w:r>
      <w:r w:rsidR="00E67940">
        <w:t>d keeping track of status. The pltbs signal is</w:t>
      </w:r>
      <w:r>
        <w:t xml:space="preserve"> useful for viewing in the simulator’s waveform window. </w:t>
      </w:r>
      <w:r w:rsidR="00E67940">
        <w:t>pltbs is a record containing a number of members which show various information. Expand pltbs in the simulator’s waveform window to expose the members. To make it prettier, you can make use of ModelSim’s Combine Signals feature. Each member of the pltbs record can be set to be its own Combined Signal</w:t>
      </w:r>
      <w:r w:rsidR="00C36283">
        <w:t>, see the waveform images in this document. Other simulators usually have similar features.</w:t>
      </w:r>
    </w:p>
    <w:p w:rsidR="00F6300E" w:rsidRDefault="0082507A">
      <w:r>
        <w:t>The DUT is instansiated</w:t>
      </w:r>
      <w:r w:rsidR="00957788">
        <w:t xml:space="preserve"> in the testbench</w:t>
      </w:r>
      <w:r>
        <w:t xml:space="preserve">, as well as a clock generator component from PlTbUtils. </w:t>
      </w:r>
    </w:p>
    <w:p w:rsidR="008C200D" w:rsidRPr="00CC6C04" w:rsidRDefault="00F6300E" w:rsidP="008C200D">
      <w:r>
        <w:t xml:space="preserve">There is also a </w:t>
      </w:r>
      <w:r w:rsidR="00CC6C04">
        <w:t>testcase process, which feeds the DUT with stimuli, and checks the results.</w:t>
      </w:r>
    </w:p>
    <w:p w:rsidR="00C53A32" w:rsidRDefault="00985DFA" w:rsidP="008C200D">
      <w:r>
        <w:t>The testcase process starts with calling the procedure startsim</w:t>
      </w:r>
      <w:r w:rsidR="00E10DB1">
        <w:t>(). This procedure</w:t>
      </w:r>
      <w:r w:rsidR="00A4792A">
        <w:t xml:space="preserve"> </w:t>
      </w:r>
      <w:r>
        <w:t xml:space="preserve">clears </w:t>
      </w:r>
      <w:r w:rsidR="00E10DB1">
        <w:t xml:space="preserve">pltbv and pltbs, </w:t>
      </w:r>
      <w:r>
        <w:t xml:space="preserve">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p>
    <w:p w:rsidR="00F14293" w:rsidRDefault="00C53A32" w:rsidP="00981FF9">
      <w:r>
        <w:t>The last argument</w:t>
      </w:r>
      <w:r w:rsidR="00E10DB1">
        <w:t>s</w:t>
      </w:r>
      <w:r>
        <w:t xml:space="preserve"> of startsim(), and to many other procedures in PlTbUtils, </w:t>
      </w:r>
      <w:r w:rsidR="00E10DB1">
        <w:t xml:space="preserve">are pltbv and pltbs. </w:t>
      </w:r>
    </w:p>
    <w:p w:rsidR="00F14293" w:rsidRDefault="00F14293" w:rsidP="00981FF9">
      <w:r>
        <w:t xml:space="preserve">After initiating stimuli to the DUT, we call the procedure </w:t>
      </w:r>
      <w:r w:rsidR="009362FE">
        <w:t>starttest</w:t>
      </w:r>
      <w:r>
        <w:t>()</w:t>
      </w:r>
      <w:r w:rsidR="00E10DB1">
        <w:t xml:space="preserve"> with the number and name for the first test. </w:t>
      </w:r>
      <w:r w:rsidR="009362FE">
        <w:t>starttest</w:t>
      </w:r>
      <w:r>
        <w:t>() prints the test number and test name to the transcript and to the waveform window</w:t>
      </w:r>
      <w:r w:rsidR="00E10DB1">
        <w:t>, and updates pltbv and pltbs</w:t>
      </w:r>
      <w:r>
        <w:t>.</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p>
    <w:p w:rsidR="005C4E88" w:rsidRDefault="005C4E88" w:rsidP="00981FF9">
      <w:r>
        <w:t xml:space="preserve">After this, we start checking the results, by examining the outputs from the DUT. To do this, we use the check() procedure. </w:t>
      </w:r>
      <w:r w:rsidR="00722F6D">
        <w:t xml:space="preserve">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w:t>
      </w:r>
      <w:r w:rsidR="008B202E">
        <w:t>test (as specified with starttest</w:t>
      </w:r>
      <w:r w:rsidR="00722F6D">
        <w:t>() ) is also printed. PlTbUtils’ check counter is incremented for every check() procedure call, and the error counter is incremented in case of error.</w:t>
      </w:r>
    </w:p>
    <w:p w:rsidR="000C6958" w:rsidRDefault="000C6958" w:rsidP="00981FF9">
      <w:r>
        <w:lastRenderedPageBreak/>
        <w:t>After the test, we call endtest().</w:t>
      </w:r>
    </w:p>
    <w:p w:rsidR="00722F6D" w:rsidRDefault="00FB0110" w:rsidP="00981FF9">
      <w:r>
        <w:t>We make a number of</w:t>
      </w:r>
      <w:r w:rsidR="000C6958">
        <w:t xml:space="preserve"> different tests by calling starttest</w:t>
      </w:r>
      <w:r>
        <w:t>(), setting stimuli, waiting for the DUT to react with waitclks() or some other means, and checking the outputs with the check() procedure</w:t>
      </w:r>
      <w:r w:rsidR="000C6958">
        <w:t>, and calling endtest()</w:t>
      </w:r>
      <w:r>
        <w:t>.</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The start-of-simulation message, end-of-simulation message, and SUCCESS/FAIL messages are unique, to make them easy to search for by scripts. This simplifies collection of simulation status for regression tests with a lot of different simulations.</w:t>
      </w:r>
    </w:p>
    <w:p w:rsidR="008B202E" w:rsidRDefault="00A043DA" w:rsidP="00981FF9">
      <w:r>
        <w:t xml:space="preserve">Try it out in your simulator! The pltbutils files that need to be compiled are located in src/vhdl/, and they are listed in compile order in pltbutils_files.lst . The example DUT </w:t>
      </w:r>
      <w:r w:rsidR="00662F52">
        <w:t xml:space="preserve">file is located in examples/vhdl/rtl_example/, </w:t>
      </w:r>
      <w:r>
        <w:t>and</w:t>
      </w:r>
      <w:r w:rsidR="00662F52">
        <w:t xml:space="preserve"> the</w:t>
      </w:r>
      <w:r>
        <w:t xml:space="preserve"> example testbench files are located in example</w:t>
      </w:r>
      <w:r w:rsidR="00662F52">
        <w:t>s</w:t>
      </w:r>
      <w:r>
        <w:t>/vhdl/</w:t>
      </w:r>
      <w:r w:rsidR="00662F52">
        <w:t xml:space="preserve">example1/. The </w:t>
      </w:r>
      <w:r>
        <w:t>files are listed in compile order in example_dut.lst and tb_example</w:t>
      </w:r>
      <w:r w:rsidR="00662F52">
        <w:t>1</w:t>
      </w:r>
      <w:r>
        <w:t xml:space="preserve">_files.lst . </w:t>
      </w:r>
    </w:p>
    <w:p w:rsidR="008C391F" w:rsidRDefault="008B202E" w:rsidP="00981FF9">
      <w:r>
        <w:t xml:space="preserve">If you are a ModelSim user, </w:t>
      </w:r>
      <w:r w:rsidR="00A043DA">
        <w:t>there are .do files available in sim/</w:t>
      </w:r>
      <w:r w:rsidR="00A55E3A">
        <w:t>modelsim_tb_example1</w:t>
      </w:r>
      <w:r w:rsidR="00A043DA">
        <w:t>/run/ .</w:t>
      </w:r>
      <w:r w:rsidR="00A043DA">
        <w:br/>
        <w:t xml:space="preserve">To use them, </w:t>
      </w:r>
      <w:r>
        <w:t>start</w:t>
      </w:r>
      <w:r w:rsidR="004B3066">
        <w:t xml:space="preserve"> Start ModelSim, and in the ModelSim Gui select the menu item File-&gt;Change directory...</w:t>
      </w:r>
      <w:r w:rsidR="00A043DA">
        <w:t xml:space="preserve"> .</w:t>
      </w:r>
      <w:r w:rsidR="004B3066">
        <w:t xml:space="preserve"> Navigate to the PlTbUtils directory sim/</w:t>
      </w:r>
      <w:r w:rsidR="00A55E3A">
        <w:t>modelsim_tb_</w:t>
      </w:r>
      <w:r w:rsidR="004B3066">
        <w:t>example</w:t>
      </w:r>
      <w:r w:rsidR="00A55E3A">
        <w:t>1</w:t>
      </w:r>
      <w:r w:rsidR="004B3066">
        <w:t xml:space="preserve">/run/ and click Ok. Then, in the transcript window, type </w:t>
      </w:r>
      <w:r w:rsidR="004B3066">
        <w:br/>
        <w:t>do run.do</w:t>
      </w:r>
      <w:r w:rsidR="008C391F">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714D6D" w:rsidP="00981FF9">
      <w:r>
        <w:rPr>
          <w:noProof/>
          <w:lang w:val="sv-SE" w:eastAsia="sv-SE"/>
        </w:rPr>
        <w:drawing>
          <wp:inline distT="0" distB="0" distL="0" distR="0">
            <wp:extent cx="5490210" cy="4152265"/>
            <wp:effectExtent l="19050" t="0" r="0" b="0"/>
            <wp:docPr id="14" name="Bildobjekt 13"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8" cstate="print"/>
                    <a:stretch>
                      <a:fillRect/>
                    </a:stretch>
                  </pic:blipFill>
                  <pic:spPr>
                    <a:xfrm>
                      <a:off x="0" y="0"/>
                      <a:ext cx="5490210" cy="4152265"/>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714D6D" w:rsidP="00981FF9">
      <w:r>
        <w:rPr>
          <w:noProof/>
          <w:lang w:val="sv-SE" w:eastAsia="sv-SE"/>
        </w:rPr>
        <w:drawing>
          <wp:inline distT="0" distB="0" distL="0" distR="0">
            <wp:extent cx="5490210" cy="3980180"/>
            <wp:effectExtent l="19050" t="0" r="0" b="0"/>
            <wp:docPr id="15" name="Bildobjekt 1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7" cstate="print"/>
                    <a:stretch>
                      <a:fillRect/>
                    </a:stretch>
                  </pic:blipFill>
                  <pic:spPr>
                    <a:xfrm>
                      <a:off x="0" y="0"/>
                      <a:ext cx="5490210" cy="3980180"/>
                    </a:xfrm>
                    <a:prstGeom prst="rect">
                      <a:avLst/>
                    </a:prstGeom>
                  </pic:spPr>
                </pic:pic>
              </a:graphicData>
            </a:graphic>
          </wp:inline>
        </w:drawing>
      </w:r>
    </w:p>
    <w:p w:rsidR="00B30974" w:rsidRDefault="00B30974" w:rsidP="00981FF9">
      <w:r>
        <w:t>Here we can see the error de</w:t>
      </w:r>
      <w:r w:rsidR="008B202E">
        <w:t>tected at the point in time where</w:t>
      </w:r>
      <w:r>
        <w:t xml:space="preserve"> the error counter increments</w:t>
      </w:r>
      <w:r w:rsidR="008B202E">
        <w:t xml:space="preserve"> from 0 to 1</w:t>
      </w:r>
      <w:r>
        <w:t>.</w:t>
      </w:r>
      <w:r w:rsidR="004D1778">
        <w:t xml:space="preserve"> Again, we can that the error is found in test 3, the Simple carry i</w:t>
      </w:r>
      <w:r>
        <w:t>n test.</w:t>
      </w:r>
    </w:p>
    <w:p w:rsidR="00B30974" w:rsidRDefault="0048747A" w:rsidP="00981FF9">
      <w:r>
        <w:t xml:space="preserve">Have a look at the </w:t>
      </w:r>
      <w:r w:rsidR="005E0DA3">
        <w:t xml:space="preserve">DUT </w:t>
      </w:r>
      <w:r>
        <w:t>code in</w:t>
      </w:r>
      <w:r w:rsidR="005E0DA3">
        <w:t xml:space="preserve"> example</w:t>
      </w:r>
      <w:r w:rsidR="00D705C0">
        <w:t>s</w:t>
      </w:r>
      <w:r w:rsidR="005E0DA3">
        <w:t>/vhdl/</w:t>
      </w:r>
      <w:r w:rsidR="00D705C0">
        <w:t>rtl_example/</w:t>
      </w:r>
      <w:r w:rsidR="005E0DA3">
        <w:t xml:space="preserve">dut_example.vhd . </w:t>
      </w:r>
      <w:r w:rsidR="000F182B">
        <w:t xml:space="preserve">It looks as follows. </w:t>
      </w:r>
    </w:p>
    <w:p w:rsidR="004B3066" w:rsidRDefault="004B3066">
      <w:pPr>
        <w:spacing w:after="0"/>
        <w:jc w:val="left"/>
      </w:pPr>
      <w:r>
        <w:br w:type="page"/>
      </w:r>
    </w:p>
    <w:p w:rsidR="004B3066" w:rsidRDefault="004B3066" w:rsidP="00981FF9"/>
    <w:p w:rsidR="005E0DA3" w:rsidRPr="00DE0EDD" w:rsidRDefault="00DE0EDD" w:rsidP="00DE0EDD">
      <w:pPr>
        <w:jc w:val="left"/>
        <w:rPr>
          <w:rFonts w:ascii="Courier New" w:hAnsi="Courier New" w:cs="Courier New"/>
          <w:sz w:val="16"/>
          <w:szCs w:val="16"/>
        </w:rPr>
      </w:pPr>
      <w:r>
        <w:rPr>
          <w:rFonts w:ascii="Courier New" w:hAnsi="Courier New" w:cs="Courier New"/>
          <w:sz w:val="16"/>
          <w:szCs w:val="16"/>
        </w:rPr>
        <w:br/>
        <w:t xml:space="preserve">  x</w:t>
      </w:r>
      <w:r w:rsidR="00EA29BB" w:rsidRPr="00EA29BB">
        <w:rPr>
          <w:rFonts w:ascii="Courier New" w:hAnsi="Courier New" w:cs="Courier New"/>
          <w:sz w:val="16"/>
          <w:szCs w:val="16"/>
        </w:rPr>
        <w:t xml:space="preserve"> &lt;= resize(unsigned(x_i), G_WIDTH+1);</w:t>
      </w:r>
      <w:r>
        <w:rPr>
          <w:rFonts w:ascii="Courier New" w:hAnsi="Courier New" w:cs="Courier New"/>
          <w:sz w:val="16"/>
          <w:szCs w:val="16"/>
        </w:rPr>
        <w:br/>
      </w:r>
      <w:r w:rsidR="00EA29BB" w:rsidRPr="00EA29BB">
        <w:rPr>
          <w:rFonts w:ascii="Courier New" w:hAnsi="Courier New" w:cs="Courier New"/>
          <w:sz w:val="16"/>
          <w:szCs w:val="16"/>
        </w:rPr>
        <w:t xml:space="preserve">  y &lt;= resize(unsigned(y_i), G_WIDTH+1);</w:t>
      </w:r>
      <w:r>
        <w:rPr>
          <w:rFonts w:ascii="Courier New" w:hAnsi="Courier New" w:cs="Courier New"/>
          <w:sz w:val="16"/>
          <w:szCs w:val="16"/>
        </w:rPr>
        <w:br/>
      </w:r>
      <w:r w:rsidR="00EA29BB" w:rsidRPr="00EA29BB">
        <w:rPr>
          <w:rFonts w:ascii="Courier New" w:hAnsi="Courier New" w:cs="Courier New"/>
          <w:sz w:val="16"/>
          <w:szCs w:val="16"/>
        </w:rPr>
        <w:t xml:space="preserve">  c &lt;= resize(unsigned(std_logic_vector'('0' &amp; carry_i)), G_WIDTH+1);</w:t>
      </w:r>
      <w:r>
        <w:rPr>
          <w:rFonts w:ascii="Courier New" w:hAnsi="Courier New" w:cs="Courier New"/>
          <w:sz w:val="16"/>
          <w:szCs w:val="16"/>
        </w:rPr>
        <w:br/>
      </w:r>
      <w:r w:rsidR="00EA29BB" w:rsidRPr="00EA29BB">
        <w:rPr>
          <w:rFonts w:ascii="Courier New" w:hAnsi="Courier New" w:cs="Courier New"/>
          <w:sz w:val="16"/>
          <w:szCs w:val="16"/>
        </w:rPr>
        <w:t xml:space="preserve">  </w:t>
      </w:r>
      <w:r>
        <w:rPr>
          <w:rFonts w:ascii="Courier New" w:hAnsi="Courier New" w:cs="Courier New"/>
          <w:sz w:val="16"/>
          <w:szCs w:val="16"/>
        </w:rPr>
        <w:br/>
      </w:r>
      <w:r w:rsidR="00EA29BB" w:rsidRPr="00EA29BB">
        <w:rPr>
          <w:rFonts w:ascii="Courier New" w:hAnsi="Courier New" w:cs="Courier New"/>
          <w:sz w:val="16"/>
          <w:szCs w:val="16"/>
        </w:rPr>
        <w:t xml:space="preserve">  p_sum : process(clk_i)</w:t>
      </w:r>
      <w:r>
        <w:rPr>
          <w:rFonts w:ascii="Courier New" w:hAnsi="Courier New" w:cs="Courier New"/>
          <w:sz w:val="16"/>
          <w:szCs w:val="16"/>
        </w:rPr>
        <w:br/>
      </w:r>
      <w:r w:rsidR="00EA29BB" w:rsidRPr="00EA29BB">
        <w:rPr>
          <w:rFonts w:ascii="Courier New" w:hAnsi="Courier New" w:cs="Courier New"/>
          <w:sz w:val="16"/>
          <w:szCs w:val="16"/>
        </w:rPr>
        <w:t xml:space="preserve">  begin</w:t>
      </w:r>
      <w:r>
        <w:rPr>
          <w:rFonts w:ascii="Courier New" w:hAnsi="Courier New" w:cs="Courier New"/>
          <w:sz w:val="16"/>
          <w:szCs w:val="16"/>
        </w:rPr>
        <w:br/>
      </w:r>
      <w:r w:rsidR="00EA29BB" w:rsidRPr="00EA29BB">
        <w:rPr>
          <w:rFonts w:ascii="Courier New" w:hAnsi="Courier New" w:cs="Courier New"/>
          <w:sz w:val="16"/>
          <w:szCs w:val="16"/>
        </w:rPr>
        <w:t xml:space="preserve">    if rising_edge(clk_i) then</w:t>
      </w:r>
      <w:r>
        <w:rPr>
          <w:rFonts w:ascii="Courier New" w:hAnsi="Courier New" w:cs="Courier New"/>
          <w:sz w:val="16"/>
          <w:szCs w:val="16"/>
        </w:rPr>
        <w:br/>
      </w:r>
      <w:r w:rsidR="00EA29BB" w:rsidRPr="00EA29BB">
        <w:rPr>
          <w:rFonts w:ascii="Courier New" w:hAnsi="Courier New" w:cs="Courier New"/>
          <w:sz w:val="16"/>
          <w:szCs w:val="16"/>
        </w:rPr>
        <w:t xml:space="preserve">      if rst_i = '1' then</w:t>
      </w:r>
      <w:r>
        <w:rPr>
          <w:rFonts w:ascii="Courier New" w:hAnsi="Courier New" w:cs="Courier New"/>
          <w:sz w:val="16"/>
          <w:szCs w:val="16"/>
        </w:rPr>
        <w:br/>
      </w:r>
      <w:r w:rsidR="00EA29BB" w:rsidRPr="00EA29BB">
        <w:rPr>
          <w:rFonts w:ascii="Courier New" w:hAnsi="Courier New" w:cs="Courier New"/>
          <w:sz w:val="16"/>
          <w:szCs w:val="16"/>
        </w:rPr>
        <w:t xml:space="preserve">        sum &lt;= (others =&gt; '0');</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if G_DISABLE_BUGS = 1 then</w:t>
      </w:r>
      <w:r>
        <w:rPr>
          <w:rFonts w:ascii="Courier New" w:hAnsi="Courier New" w:cs="Courier New"/>
          <w:sz w:val="16"/>
          <w:szCs w:val="16"/>
        </w:rPr>
        <w:br/>
      </w:r>
      <w:r w:rsidR="00EA29BB" w:rsidRPr="00EA29BB">
        <w:rPr>
          <w:rFonts w:ascii="Courier New" w:hAnsi="Courier New" w:cs="Courier New"/>
          <w:sz w:val="16"/>
          <w:szCs w:val="16"/>
        </w:rPr>
        <w:t xml:space="preserve">          sum &lt;= x + y + c;</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sum &lt;= x + y;</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process;</w:t>
      </w:r>
    </w:p>
    <w:p w:rsidR="000F182B" w:rsidRDefault="000F182B" w:rsidP="000F182B"/>
    <w:p w:rsidR="00CE70A3" w:rsidRDefault="000F182B" w:rsidP="00981FF9">
      <w:r>
        <w:t xml:space="preserve">The code really looks suspisious. </w:t>
      </w:r>
      <w:r w:rsidR="00CE70A3">
        <w:t>I</w:t>
      </w:r>
      <w:r w:rsidR="004B3066">
        <w:t xml:space="preserve">f the generic G_DISABLE_BUGS is not one, the carry input is not added to the sum. </w:t>
      </w:r>
      <w:r w:rsidR="00CE70A3">
        <w:t>But we need the carry input to be added to the sum!</w:t>
      </w:r>
    </w:p>
    <w:p w:rsidR="00B30974" w:rsidRDefault="00CE70A3" w:rsidP="00981FF9">
      <w:r>
        <w:t xml:space="preserve">A </w:t>
      </w:r>
      <w:r w:rsidR="004B3066">
        <w:t>simple way do disable this bug, is to set the generic G_DISABLE_BUGS to one.</w:t>
      </w:r>
      <w:r w:rsidR="005E0DA3">
        <w:t xml:space="preserve"> In this case, this can be done very easily, without any </w:t>
      </w:r>
      <w:r w:rsidR="008B202E">
        <w:t>modifying and code</w:t>
      </w:r>
      <w:r w:rsidR="005E0DA3">
        <w:t xml:space="preserve">. </w:t>
      </w:r>
    </w:p>
    <w:p w:rsidR="005E0DA3" w:rsidRDefault="005E0DA3" w:rsidP="00981FF9">
      <w:r>
        <w:t>In the ModelSim transcript window, type</w:t>
      </w:r>
    </w:p>
    <w:p w:rsidR="005E0DA3" w:rsidRDefault="00171861" w:rsidP="00981FF9">
      <w:r>
        <w:t>do run</w:t>
      </w:r>
      <w:r w:rsidR="005E0DA3">
        <w:t>_bugfixed.do</w:t>
      </w:r>
    </w:p>
    <w:p w:rsidR="005E0DA3" w:rsidRDefault="005E0DA3" w:rsidP="00981FF9">
      <w:r>
        <w:t>This will run the test again, but now with the generic G_DISABLE_BUGS set to 1.</w:t>
      </w:r>
    </w:p>
    <w:p w:rsidR="00ED5792" w:rsidRDefault="00ED5792" w:rsidP="008B79BF">
      <w:pPr>
        <w:spacing w:after="0"/>
        <w:jc w:val="left"/>
      </w:pPr>
      <w:r>
        <w:t>The transcript and waveform</w:t>
      </w:r>
      <w:r w:rsidR="008B79BF">
        <w:t xml:space="preserve"> windows will now look like the following images.</w:t>
      </w:r>
    </w:p>
    <w:p w:rsidR="00ED5792" w:rsidRDefault="00714D6D" w:rsidP="00981FF9">
      <w:r>
        <w:rPr>
          <w:noProof/>
          <w:lang w:val="sv-SE" w:eastAsia="sv-SE"/>
        </w:rPr>
        <w:lastRenderedPageBreak/>
        <w:drawing>
          <wp:inline distT="0" distB="0" distL="0" distR="0">
            <wp:extent cx="5490210" cy="4152265"/>
            <wp:effectExtent l="19050" t="0" r="0" b="0"/>
            <wp:docPr id="16" name="Bildobjekt 15"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9" cstate="print"/>
                    <a:stretch>
                      <a:fillRect/>
                    </a:stretch>
                  </pic:blipFill>
                  <pic:spPr>
                    <a:xfrm>
                      <a:off x="0" y="0"/>
                      <a:ext cx="5490210" cy="4152265"/>
                    </a:xfrm>
                    <a:prstGeom prst="rect">
                      <a:avLst/>
                    </a:prstGeom>
                  </pic:spPr>
                </pic:pic>
              </a:graphicData>
            </a:graphic>
          </wp:inline>
        </w:drawing>
      </w:r>
    </w:p>
    <w:p w:rsidR="005E0DA3" w:rsidRPr="00ED5792" w:rsidRDefault="005E0DA3" w:rsidP="00981FF9">
      <w:pPr>
        <w:rPr>
          <w:lang w:val="sv-SE"/>
        </w:rPr>
      </w:pPr>
    </w:p>
    <w:p w:rsidR="00B30974" w:rsidRPr="00ED5792" w:rsidRDefault="00714D6D" w:rsidP="00981FF9">
      <w:pPr>
        <w:rPr>
          <w:lang w:val="sv-SE"/>
        </w:rPr>
      </w:pPr>
      <w:r>
        <w:rPr>
          <w:noProof/>
          <w:lang w:val="sv-SE" w:eastAsia="sv-SE"/>
        </w:rPr>
        <w:lastRenderedPageBreak/>
        <w:drawing>
          <wp:inline distT="0" distB="0" distL="0" distR="0">
            <wp:extent cx="5490210" cy="3980180"/>
            <wp:effectExtent l="19050" t="0" r="0" b="0"/>
            <wp:docPr id="17" name="Bildobjekt 16"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20" cstate="print"/>
                    <a:stretch>
                      <a:fillRect/>
                    </a:stretch>
                  </pic:blipFill>
                  <pic:spPr>
                    <a:xfrm>
                      <a:off x="0" y="0"/>
                      <a:ext cx="5490210" cy="3980180"/>
                    </a:xfrm>
                    <a:prstGeom prst="rect">
                      <a:avLst/>
                    </a:prstGeom>
                  </pic:spPr>
                </pic:pic>
              </a:graphicData>
            </a:graphic>
          </wp:inline>
        </w:drawing>
      </w:r>
    </w:p>
    <w:p w:rsidR="00CD6778" w:rsidRDefault="00CD6778" w:rsidP="00981FF9"/>
    <w:p w:rsidR="008B79BF" w:rsidRDefault="008B79BF" w:rsidP="008B79BF">
      <w:pPr>
        <w:spacing w:after="0"/>
        <w:jc w:val="left"/>
      </w:pPr>
      <w:r>
        <w:t>This tutorial has shown some of the available procedures and testbench components in PlTbUtils. For a complete list, see the reference section.</w:t>
      </w:r>
    </w:p>
    <w:p w:rsidR="008B79BF" w:rsidRDefault="008B79BF" w:rsidP="008B79BF">
      <w:pPr>
        <w:spacing w:after="0"/>
        <w:jc w:val="left"/>
      </w:pPr>
    </w:p>
    <w:p w:rsidR="008B79BF" w:rsidRDefault="008B79BF" w:rsidP="008B79BF">
      <w:pPr>
        <w:spacing w:after="0"/>
        <w:jc w:val="left"/>
      </w:pPr>
      <w:r>
        <w:t>When you want to make your own testbenches with PlTbUtils, have a look at the template files in template</w:t>
      </w:r>
      <w:r w:rsidR="00A82A37">
        <w:t>s</w:t>
      </w:r>
      <w:r>
        <w:t>/vhdl/</w:t>
      </w:r>
      <w:r w:rsidR="00A82A37">
        <w:t>template1/</w:t>
      </w:r>
      <w:r>
        <w:t xml:space="preserve"> .</w:t>
      </w:r>
    </w:p>
    <w:p w:rsidR="00DB4A14" w:rsidRDefault="00DB4A14">
      <w:pPr>
        <w:spacing w:after="0"/>
        <w:jc w:val="left"/>
        <w:rPr>
          <w:rFonts w:ascii="Arial" w:hAnsi="Arial"/>
          <w:b/>
          <w:sz w:val="32"/>
        </w:rPr>
      </w:pPr>
      <w:r>
        <w:br w:type="page"/>
      </w:r>
    </w:p>
    <w:p w:rsidR="00F6300E" w:rsidRDefault="00F6300E" w:rsidP="00DB4A14">
      <w:pPr>
        <w:pStyle w:val="Rubrik3"/>
      </w:pPr>
      <w:r>
        <w:lastRenderedPageBreak/>
        <w:t>Testbench with multiple testcases</w:t>
      </w:r>
    </w:p>
    <w:p w:rsidR="00CC6C04" w:rsidRDefault="00CC6C04" w:rsidP="00CC6C04">
      <w:r>
        <w:t xml:space="preserve">In some cases, it is more convenient to not include the testcase </w:t>
      </w:r>
      <w:r w:rsidR="008308C3">
        <w:t>process</w:t>
      </w:r>
      <w:r>
        <w:t xml:space="preserve"> in the testbench top.</w:t>
      </w:r>
      <w:r w:rsidR="008308C3">
        <w:t xml:space="preserve"> Instead, we can put the testcase process in its own VHDL component. Then we can have alternative architectures for this component, with different testcase processes.</w:t>
      </w:r>
    </w:p>
    <w:p w:rsidR="008308C3" w:rsidRDefault="008308C3" w:rsidP="00CC6C04">
      <w:r>
        <w:t>This is practial for large testbenches with a lot of testbench components and other code, with a requirement for multiple testcases. Then we don’t have to write a new testbench for each testcase.</w:t>
      </w:r>
    </w:p>
    <w:p w:rsidR="00304E8D" w:rsidRDefault="0056133A" w:rsidP="00CC6C04">
      <w:r>
        <w:t>The following is an example of such a testbench.</w:t>
      </w:r>
    </w:p>
    <w:p w:rsidR="00304E8D" w:rsidRDefault="00304E8D">
      <w:pPr>
        <w:spacing w:after="0"/>
        <w:jc w:val="left"/>
      </w:pPr>
      <w:r>
        <w:br w:type="page"/>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5C1EB4">
        <w:rPr>
          <w:rFonts w:ascii="Courier New" w:hAnsi="Courier New" w:cs="Courier New"/>
          <w:sz w:val="16"/>
          <w:szCs w:val="16"/>
        </w:rPr>
        <w:t>2</w:t>
      </w:r>
      <w:r w:rsidRPr="00C44E7E">
        <w:rPr>
          <w:rFonts w:ascii="Courier New" w:hAnsi="Courier New" w:cs="Courier New"/>
          <w:sz w:val="16"/>
          <w:szCs w:val="16"/>
        </w:rPr>
        <w:t>;</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begin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lang w:val="sv-SE"/>
        </w:rPr>
        <w:t xml:space="preserve">      </w:t>
      </w:r>
      <w:r w:rsidRPr="00C44E7E">
        <w:rPr>
          <w:rFonts w:ascii="Courier New" w:hAnsi="Courier New" w:cs="Courier New"/>
          <w:sz w:val="16"/>
          <w:szCs w:val="16"/>
        </w:rPr>
        <w:t>rst_i             =&gt; rst,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carry_i           =&gt; carry_in,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304E8D" w:rsidRPr="00A043DA"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304E8D" w:rsidRPr="00C44E7E"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304E8D"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0F4A2A" w:rsidRPr="00C44E7E" w:rsidRDefault="000F4A2A" w:rsidP="00304E8D">
      <w:pPr>
        <w:spacing w:after="0"/>
        <w:jc w:val="left"/>
        <w:rPr>
          <w:rFonts w:ascii="Courier New" w:hAnsi="Courier New" w:cs="Courier New"/>
          <w:sz w:val="16"/>
          <w:szCs w:val="16"/>
        </w:rPr>
      </w:pPr>
    </w:p>
    <w:p w:rsidR="000F4A2A" w:rsidRPr="000F4A2A" w:rsidRDefault="000F4A2A" w:rsidP="000F4A2A">
      <w:pPr>
        <w:spacing w:after="0"/>
        <w:jc w:val="left"/>
        <w:rPr>
          <w:rFonts w:ascii="Courier New" w:hAnsi="Courier New" w:cs="Courier New"/>
          <w:sz w:val="16"/>
          <w:szCs w:val="16"/>
        </w:rPr>
      </w:pPr>
      <w:r>
        <w:rPr>
          <w:rFonts w:ascii="Courier New" w:hAnsi="Courier New" w:cs="Courier New"/>
          <w:sz w:val="16"/>
          <w:szCs w:val="16"/>
        </w:rPr>
        <w:t xml:space="preserve">  </w:t>
      </w:r>
      <w:r w:rsidRPr="000F4A2A">
        <w:rPr>
          <w:rFonts w:ascii="Courier New" w:hAnsi="Courier New" w:cs="Courier New"/>
          <w:sz w:val="16"/>
          <w:szCs w:val="16"/>
        </w:rPr>
        <w:t>tc0 : entity work.tc_example2</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generic map (</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G_WIDTH           =&gt; G_WIDTH,</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G_DISABLE_BUGS    =&gt; G_DISABLE_BUGS</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port map(</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pltbs             =&gt; pltbs,</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clk               =&gt; clk,</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rst               =&gt; rst,</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carry_in          =&gt; carry_in,</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x                 =&gt; x,</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y                 =&gt; y,</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sum               =&gt; sum,</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carry_out         =&gt; carry_out</w:t>
      </w:r>
    </w:p>
    <w:p w:rsidR="00304E8D" w:rsidRDefault="000F4A2A" w:rsidP="00304E8D">
      <w:pPr>
        <w:spacing w:after="0"/>
        <w:jc w:val="left"/>
        <w:rPr>
          <w:rFonts w:ascii="Courier New" w:hAnsi="Courier New" w:cs="Courier New"/>
          <w:sz w:val="16"/>
          <w:szCs w:val="16"/>
        </w:rPr>
      </w:pPr>
      <w:r w:rsidRPr="000F4A2A">
        <w:rPr>
          <w:rFonts w:ascii="Courier New" w:hAnsi="Courier New" w:cs="Courier New"/>
          <w:sz w:val="16"/>
          <w:szCs w:val="16"/>
        </w:rPr>
        <w:t xml:space="preserve">    );</w:t>
      </w:r>
      <w:r w:rsidR="00304E8D"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p>
    <w:p w:rsidR="0056133A" w:rsidRDefault="00304E8D" w:rsidP="00304E8D">
      <w:r w:rsidRPr="00C44E7E">
        <w:rPr>
          <w:rFonts w:ascii="Courier New" w:hAnsi="Courier New" w:cs="Courier New"/>
          <w:sz w:val="16"/>
          <w:szCs w:val="16"/>
        </w:rPr>
        <w:lastRenderedPageBreak/>
        <w:t>end architecture bhv;</w:t>
      </w:r>
    </w:p>
    <w:p w:rsidR="0056133A" w:rsidRDefault="0056133A" w:rsidP="00CC6C04"/>
    <w:p w:rsidR="00CC6C04" w:rsidRDefault="00FE5133" w:rsidP="00CC6C04">
      <w:r>
        <w:t>Instead of a testcase process, we</w:t>
      </w:r>
      <w:r w:rsidR="00CC6C04">
        <w:t xml:space="preserve"> instansiate a testcase component (tc_example</w:t>
      </w:r>
      <w:r>
        <w:t>2</w:t>
      </w:r>
      <w:r w:rsidR="00CC6C04">
        <w:t>). This testcase component has an entity defined in one file, and the architecture defined in another file. This makes it possible to have several different testcases for the same testbench. Just compile the testcase architecture that you want to use for a specific simulation run.</w:t>
      </w:r>
    </w:p>
    <w:p w:rsidR="00CC6C04" w:rsidRDefault="00CC6C04" w:rsidP="00BA2A8A">
      <w:r>
        <w:t>The entity declaration for the testcase looks as follows.</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library ieee;</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ieee.std_logic_1164.all;</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work.pltbutils_func_pkg.all;</w:t>
      </w:r>
    </w:p>
    <w:p w:rsidR="00CC6C04" w:rsidRPr="008B13F7" w:rsidRDefault="00CC6C04" w:rsidP="00CC6C04">
      <w:pPr>
        <w:spacing w:after="0"/>
        <w:rPr>
          <w:rFonts w:ascii="Courier New" w:hAnsi="Courier New" w:cs="Courier New"/>
          <w:sz w:val="16"/>
          <w:szCs w:val="16"/>
        </w:rPr>
      </w:pP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entity tc_example</w:t>
      </w:r>
      <w:r w:rsidR="00BF7543">
        <w:rPr>
          <w:rFonts w:ascii="Courier New" w:hAnsi="Courier New" w:cs="Courier New"/>
          <w:sz w:val="16"/>
          <w:szCs w:val="16"/>
        </w:rPr>
        <w:t>2</w:t>
      </w:r>
      <w:r w:rsidRPr="008B13F7">
        <w:rPr>
          <w:rFonts w:ascii="Courier New" w:hAnsi="Courier New" w:cs="Courier New"/>
          <w:sz w:val="16"/>
          <w:szCs w:val="16"/>
        </w:rPr>
        <w:t xml:space="preserve"> is</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generic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G_WIDTH         : integer := 8;</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G_DISABLE_BUGS  : integer range 0 to 1 :=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port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pltbs           : out pltbs_t;</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clk             : in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rst             : out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carry_in        : out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x               : out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y               : out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sum             : in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carry_out       : in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rsidR="00CC6C04" w:rsidRDefault="00CC6C04" w:rsidP="00CC6C04">
      <w:r w:rsidRPr="008B13F7">
        <w:rPr>
          <w:rFonts w:ascii="Courier New" w:hAnsi="Courier New" w:cs="Courier New"/>
          <w:sz w:val="16"/>
          <w:szCs w:val="16"/>
        </w:rPr>
        <w:t>end entity tc_example</w:t>
      </w:r>
      <w:r w:rsidR="00BF7543">
        <w:rPr>
          <w:rFonts w:ascii="Courier New" w:hAnsi="Courier New" w:cs="Courier New"/>
          <w:sz w:val="16"/>
          <w:szCs w:val="16"/>
        </w:rPr>
        <w:t>2</w:t>
      </w:r>
      <w:r w:rsidRPr="008B13F7">
        <w:rPr>
          <w:rFonts w:ascii="Courier New" w:hAnsi="Courier New" w:cs="Courier New"/>
          <w:sz w:val="16"/>
          <w:szCs w:val="16"/>
        </w:rPr>
        <w:t>;</w:t>
      </w:r>
    </w:p>
    <w:p w:rsidR="00CC6C04" w:rsidRDefault="00CC6C04" w:rsidP="00CC6C04">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CC6C04" w:rsidRDefault="00CC6C04" w:rsidP="00CC6C04">
      <w:r>
        <w:t>There is also an output port for pltbs, because pltbs is driven from the tc architecture.</w:t>
      </w:r>
    </w:p>
    <w:p w:rsidR="00AE3241" w:rsidRDefault="00AE3241" w:rsidP="00CC6C04">
      <w:r>
        <w:t>The entity is stored in its’ own file.</w:t>
      </w:r>
    </w:p>
    <w:p w:rsidR="00CC6C04" w:rsidRDefault="00BA2A8A" w:rsidP="00CC6C04">
      <w:r>
        <w:t>The architecture contains the testcase process. There can be several different architecture fil</w:t>
      </w:r>
      <w:r w:rsidR="00AE3241">
        <w:t>es</w:t>
      </w:r>
      <w:r>
        <w:t>.</w:t>
      </w:r>
      <w:r w:rsidR="00AE3241">
        <w:t xml:space="preserve"> The architecture looks as follows.</w:t>
      </w:r>
    </w:p>
    <w:p w:rsidR="00CC6C04" w:rsidRDefault="00CC6C04" w:rsidP="00CC6C04">
      <w:pPr>
        <w:spacing w:after="0"/>
        <w:jc w:val="left"/>
      </w:pPr>
      <w:r>
        <w:br w:type="page"/>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lastRenderedPageBreak/>
        <w:t>library ieee;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ieee.std_logic_1164.all;</w:t>
      </w:r>
    </w:p>
    <w:p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ieee.numeric_std.all;</w:t>
      </w:r>
    </w:p>
    <w:p w:rsidR="00CC6C04" w:rsidRPr="008C200D" w:rsidRDefault="00CC6C04" w:rsidP="00CC6C04">
      <w:pPr>
        <w:spacing w:after="0"/>
        <w:rPr>
          <w:rFonts w:ascii="Courier New" w:hAnsi="Courier New" w:cs="Courier New"/>
          <w:sz w:val="16"/>
          <w:szCs w:val="16"/>
        </w:rPr>
      </w:pPr>
      <w:r>
        <w:rPr>
          <w:rFonts w:ascii="Courier New" w:hAnsi="Courier New" w:cs="Courier New"/>
          <w:sz w:val="16"/>
          <w:szCs w:val="16"/>
        </w:rPr>
        <w:t>use work.txt_util.all;</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work.pltbutils_func_pkg.all;</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NOTE: The purpose of the following code is to demonstrate some of the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features in PlTbUtils, not to do a thorough verification.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architecture tc1 of tc_example</w:t>
      </w:r>
      <w:r w:rsidR="00BF7543">
        <w:rPr>
          <w:rFonts w:ascii="Courier New" w:hAnsi="Courier New" w:cs="Courier New"/>
          <w:sz w:val="16"/>
          <w:szCs w:val="16"/>
        </w:rPr>
        <w:t>2</w:t>
      </w:r>
      <w:r w:rsidRPr="008C200D">
        <w:rPr>
          <w:rFonts w:ascii="Courier New" w:hAnsi="Courier New" w:cs="Courier New"/>
          <w:sz w:val="16"/>
          <w:szCs w:val="16"/>
        </w:rPr>
        <w:t xml:space="preserve"> is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begin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p_tc1 : process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variable pltbv  : pltbv_t := C_PLTBV_INIT;</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begin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startsim("tc1",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rst         &lt;= '1';</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(others =&gt;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(others =&gt;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starttest(1, "Reset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during reset",       sum,         0,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during reset", carry_out, '0', pltbv, pltbs);</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rPr>
        <w:t xml:space="preserve">    </w:t>
      </w:r>
      <w:r w:rsidRPr="008C200D">
        <w:rPr>
          <w:rFonts w:ascii="Courier New" w:hAnsi="Courier New" w:cs="Courier New"/>
          <w:sz w:val="16"/>
          <w:szCs w:val="16"/>
          <w:lang w:val="sv-SE"/>
        </w:rPr>
        <w:t>rst         &lt;= '0';</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endtest(pltbv, pltbs);</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lang w:val="sv-SE"/>
        </w:rPr>
        <w:t xml:space="preserve">    </w:t>
      </w:r>
      <w:r w:rsidRPr="008C200D">
        <w:rPr>
          <w:rFonts w:ascii="Courier New" w:hAnsi="Courier New" w:cs="Courier New"/>
          <w:sz w:val="16"/>
          <w:szCs w:val="16"/>
        </w:rPr>
        <w:t>starttest(2, "Simple sum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3,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starttest(3, "Simple carry in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"Bug here somewhere");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'1';</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4,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starttest(4, "Simple carry out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std_logic_vector(to_unsigned(2**G_WIDTH-1,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'1',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endsim(pltbv, pltbs, true);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 process p_tc1;</w:t>
      </w:r>
    </w:p>
    <w:p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end architecture tc1</w:t>
      </w:r>
      <w:r w:rsidR="00BF7543">
        <w:rPr>
          <w:rFonts w:ascii="Courier New" w:hAnsi="Courier New" w:cs="Courier New"/>
          <w:sz w:val="16"/>
          <w:szCs w:val="16"/>
        </w:rPr>
        <w:t>2</w:t>
      </w:r>
      <w:r w:rsidRPr="008C200D">
        <w:rPr>
          <w:rFonts w:ascii="Courier New" w:hAnsi="Courier New" w:cs="Courier New"/>
          <w:sz w:val="16"/>
          <w:szCs w:val="16"/>
        </w:rPr>
        <w:t>;</w:t>
      </w:r>
    </w:p>
    <w:p w:rsidR="00CC6C04" w:rsidRDefault="00CC6C04" w:rsidP="00CC6C04"/>
    <w:p w:rsidR="00DD2518" w:rsidRDefault="00DD2518" w:rsidP="00DD2518">
      <w:r>
        <w:t xml:space="preserve">Try this too in your simulator. The example testbench files are located in examples/vhdl/example2/. The files are listed in compile order in tb_example2_files.lst . </w:t>
      </w:r>
    </w:p>
    <w:p w:rsidR="0095697B" w:rsidRDefault="00DD2518" w:rsidP="00DD2518">
      <w:r>
        <w:t>If you are a ModelSim user, there are .do files available in sim/modelsim_tb_example2/run/ .</w:t>
      </w:r>
      <w:r>
        <w:br/>
        <w:t>To use them, start Start ModelSim, and in the ModelSim Gui select the menu item File-</w:t>
      </w:r>
      <w:r>
        <w:lastRenderedPageBreak/>
        <w:t>&gt;Change directory... . Navigate to the PlTbUtils directory sim/modelsim_tb_example</w:t>
      </w:r>
      <w:r w:rsidR="0095697B">
        <w:t>2</w:t>
      </w:r>
      <w:r>
        <w:t xml:space="preserve">/run/ and click Ok. Then, in the transcript window, type </w:t>
      </w:r>
      <w:r>
        <w:br/>
        <w:t>do run</w:t>
      </w:r>
      <w:r w:rsidR="0095697B">
        <w:t>_tc1</w:t>
      </w:r>
      <w:r>
        <w:t>.do .</w:t>
      </w:r>
      <w:r w:rsidR="0095697B">
        <w:t xml:space="preserve"> </w:t>
      </w:r>
    </w:p>
    <w:p w:rsidR="0095697B" w:rsidRDefault="0095697B" w:rsidP="00DD2518">
      <w:r>
        <w:t>Also try</w:t>
      </w:r>
    </w:p>
    <w:p w:rsidR="0095697B" w:rsidRDefault="0095697B" w:rsidP="00DD2518">
      <w:r>
        <w:t>do run_tc1_bugfixed.do</w:t>
      </w:r>
    </w:p>
    <w:p w:rsidR="0095697B" w:rsidRDefault="0095697B" w:rsidP="00DD2518"/>
    <w:p w:rsidR="009549EB" w:rsidRDefault="009549EB" w:rsidP="00DD2518">
      <w:r>
        <w:t>Template files for this type of testbench is available in templates/vhdl/template2/ .</w:t>
      </w:r>
    </w:p>
    <w:p w:rsidR="00DD2518" w:rsidRDefault="0095697B" w:rsidP="00DD2518">
      <w:r>
        <w:t xml:space="preserve"> </w:t>
      </w:r>
    </w:p>
    <w:p w:rsidR="00DD2518" w:rsidRDefault="00DD2518" w:rsidP="00CC6C04"/>
    <w:p w:rsidR="00CC6C04" w:rsidRPr="00CC6C04" w:rsidRDefault="00CC6C04" w:rsidP="00CC6C04"/>
    <w:p w:rsidR="00DD2518" w:rsidRDefault="00DD2518">
      <w:pPr>
        <w:spacing w:after="0"/>
        <w:jc w:val="left"/>
        <w:rPr>
          <w:rFonts w:ascii="Arial" w:hAnsi="Arial"/>
          <w:b/>
          <w:sz w:val="32"/>
        </w:rPr>
      </w:pPr>
      <w:r>
        <w:br w:type="page"/>
      </w:r>
    </w:p>
    <w:p w:rsidR="00DB4A14" w:rsidRDefault="00DB4A14" w:rsidP="00DB4A14">
      <w:pPr>
        <w:pStyle w:val="Rubrik3"/>
      </w:pPr>
      <w:r>
        <w:lastRenderedPageBreak/>
        <w:t>User Configuration</w:t>
      </w:r>
    </w:p>
    <w:p w:rsidR="005862BF" w:rsidRDefault="00DB4A14" w:rsidP="00DB4A14">
      <w:r>
        <w:t>It is possible to configure some aspects of PlTbUtils’s behaviour</w:t>
      </w:r>
      <w:r w:rsidR="005862BF">
        <w:t xml:space="preserve">, by modifying the package file pltbutils_user_cfg.pkg. </w:t>
      </w:r>
    </w:p>
    <w:p w:rsidR="00DB4A14" w:rsidRDefault="005862BF" w:rsidP="00DB4A14">
      <w:r>
        <w:t xml:space="preserve">It is recommended NOT to modify the file directly. Instead, copy it to another directory and modify the copy. Make the simulator read the modified copy instead of the original. This makes it easier to update pltbutils to a later version without destroying the modifications. After updating, check if antyhing has changed in the file, and change your modified copy accordingly. </w:t>
      </w:r>
    </w:p>
    <w:p w:rsidR="00B634B6" w:rsidRDefault="002F6314" w:rsidP="00DB4A14">
      <w:pPr>
        <w:pStyle w:val="Rubrik3"/>
      </w:pPr>
      <w:bookmarkStart w:id="2" w:name="_Ref376956519"/>
      <w:r>
        <w:t>Configuring Simulation H</w:t>
      </w:r>
      <w:r w:rsidR="00DB4A14">
        <w:t>alt</w:t>
      </w:r>
      <w:bookmarkEnd w:id="2"/>
    </w:p>
    <w:p w:rsidR="00DB4A14" w:rsidRDefault="00DB4A14" w:rsidP="00DB4A14">
      <w:r>
        <w:t>When calling endsim(), the signal stop_sim is set to ‘1’. When set, all clock generators etc in the testbench and the DUT should stop, so there will be no further events in the simulation. The simulator will detect that nothing more will happen, and stops the simulation.</w:t>
      </w:r>
    </w:p>
    <w:p w:rsidR="00DB4A14" w:rsidRDefault="00DB4A14" w:rsidP="00DB4A14">
      <w:r>
        <w:t xml:space="preserve">In some cases, it is not possible to stop clock generators, PLL models etc. </w:t>
      </w:r>
      <w:r w:rsidR="00B77BC8">
        <w:t>In that case, endsim() can force a simulaton halt, by setting the force argument to true.</w:t>
      </w:r>
    </w:p>
    <w:p w:rsidR="00B77BC8" w:rsidRDefault="00B77BC8" w:rsidP="00DB4A14">
      <w:r>
        <w:t>The declaration of endsim() is</w:t>
      </w:r>
    </w:p>
    <w:p w:rsidR="00B77BC8" w:rsidRPr="00B77BC8" w:rsidRDefault="00852479" w:rsidP="00B77BC8">
      <w:pPr>
        <w:jc w:val="left"/>
        <w:rPr>
          <w:rFonts w:ascii="Courier New" w:hAnsi="Courier New" w:cs="Courier New"/>
          <w:sz w:val="16"/>
          <w:szCs w:val="16"/>
        </w:rPr>
      </w:pPr>
      <w:r>
        <w:rPr>
          <w:rFonts w:ascii="Courier New" w:hAnsi="Courier New" w:cs="Courier New"/>
          <w:sz w:val="16"/>
          <w:szCs w:val="16"/>
        </w:rPr>
        <w:t xml:space="preserve">  procedure endsim(</w:t>
      </w:r>
      <w:r>
        <w:rPr>
          <w:rFonts w:ascii="Courier New" w:hAnsi="Courier New" w:cs="Courier New"/>
          <w:sz w:val="16"/>
          <w:szCs w:val="16"/>
        </w:rPr>
        <w:br/>
      </w:r>
      <w:r w:rsidR="00B77BC8" w:rsidRPr="00B77BC8">
        <w:rPr>
          <w:rFonts w:ascii="Courier New" w:hAnsi="Courier New" w:cs="Courier New"/>
          <w:sz w:val="16"/>
          <w:szCs w:val="16"/>
        </w:rPr>
        <w:t xml:space="preserve">    signal   pltbutils_sc       : out pltbutils_sc_t;</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show_success_fail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force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w:t>
      </w:r>
    </w:p>
    <w:p w:rsidR="00722F6D" w:rsidRDefault="00B77BC8" w:rsidP="00981FF9">
      <w:r>
        <w:t>so to force a simulation halt, ca</w:t>
      </w:r>
      <w:r w:rsidR="00852479">
        <w:t>ll endsim with</w:t>
      </w:r>
    </w:p>
    <w:p w:rsidR="00852479" w:rsidRPr="00852479" w:rsidRDefault="00852479" w:rsidP="00852479">
      <w:pPr>
        <w:jc w:val="left"/>
        <w:rPr>
          <w:rFonts w:ascii="Courier New" w:hAnsi="Courier New" w:cs="Courier New"/>
          <w:sz w:val="16"/>
          <w:szCs w:val="16"/>
        </w:rPr>
      </w:pPr>
      <w:r w:rsidRPr="00852479">
        <w:rPr>
          <w:rFonts w:ascii="Courier New" w:hAnsi="Courier New" w:cs="Courier New"/>
          <w:sz w:val="16"/>
          <w:szCs w:val="16"/>
        </w:rPr>
        <w:t xml:space="preserve">  endsim(pltbutils_sc, true, true);</w:t>
      </w:r>
    </w:p>
    <w:p w:rsidR="00852479" w:rsidRDefault="00852479" w:rsidP="00981FF9">
      <w:r>
        <w:t>This stops the simulationg using an assert-failure. This works in all versions of VHDL, but it is an ugly way of doing it, since it outputs a failure message for something which isn’t a failure.</w:t>
      </w:r>
    </w:p>
    <w:p w:rsidR="00852479" w:rsidRDefault="00852479" w:rsidP="00981FF9">
      <w:r>
        <w:t>You can change the way the simulation stops when the force flag is set in your copy of pltbutils_user_cfg.vhd.</w:t>
      </w:r>
    </w:p>
    <w:p w:rsidR="00852479" w:rsidRDefault="00852479" w:rsidP="00981FF9">
      <w:r>
        <w:t xml:space="preserve">Change the constant </w:t>
      </w:r>
      <w:r w:rsidRPr="00852479">
        <w:rPr>
          <w:rFonts w:ascii="Courier New" w:hAnsi="Courier New" w:cs="Courier New"/>
          <w:sz w:val="16"/>
          <w:szCs w:val="16"/>
        </w:rPr>
        <w:t>C_PLTBUTILS_USE_CUSTOM_STOPSIM</w:t>
      </w:r>
      <w:r>
        <w:t xml:space="preserve"> to true, and modify the behaviour of the procedure </w:t>
      </w:r>
      <w:r w:rsidRPr="00852479">
        <w:rPr>
          <w:rFonts w:ascii="Courier New" w:hAnsi="Courier New" w:cs="Courier New"/>
          <w:sz w:val="16"/>
          <w:szCs w:val="16"/>
        </w:rPr>
        <w:t>custom_stopsim().</w:t>
      </w:r>
      <w:r>
        <w:t xml:space="preserve"> In VHDL-2008 the new keywords stop and finish was introduced. Try one of them, for example.</w:t>
      </w:r>
    </w:p>
    <w:p w:rsidR="00852479" w:rsidRDefault="00852479" w:rsidP="00981FF9"/>
    <w:p w:rsidR="001C0AC0" w:rsidRDefault="001C0AC0">
      <w:pPr>
        <w:spacing w:after="0"/>
        <w:jc w:val="left"/>
        <w:rPr>
          <w:rFonts w:ascii="Arial" w:hAnsi="Arial"/>
          <w:b/>
          <w:sz w:val="32"/>
        </w:rPr>
      </w:pPr>
      <w:r>
        <w:br w:type="page"/>
      </w:r>
    </w:p>
    <w:p w:rsidR="00852479" w:rsidRDefault="002F6314" w:rsidP="00852479">
      <w:pPr>
        <w:pStyle w:val="Rubrik3"/>
      </w:pPr>
      <w:r>
        <w:lastRenderedPageBreak/>
        <w:t>Configuring Messages for I</w:t>
      </w:r>
      <w:r w:rsidR="00852479">
        <w:t>ntegrati</w:t>
      </w:r>
      <w:r>
        <w:t>on E</w:t>
      </w:r>
      <w:r w:rsidR="00852479">
        <w:t>nvironments</w:t>
      </w:r>
    </w:p>
    <w:p w:rsidR="00852479" w:rsidRDefault="00852479" w:rsidP="00852479">
      <w:r>
        <w:t>It is possible adapt the status messages to suit various continous integration environments, e.g. TeamCity, by specifying what the messages should look like.</w:t>
      </w:r>
    </w:p>
    <w:p w:rsidR="00852479" w:rsidRDefault="00852479" w:rsidP="00852479">
      <w:r>
        <w:t>You can create your own messages printed when starting and stopping a simulation, starting and stopping a test, for checking, etc.</w:t>
      </w:r>
    </w:p>
    <w:p w:rsidR="00365030" w:rsidRDefault="00365030" w:rsidP="00852479">
      <w:r>
        <w:t xml:space="preserve">In your copy of pltbutils_user_cfg_pkg.vhd, set one or more of the message constants to true, and modify the associated procedure. </w:t>
      </w:r>
    </w:p>
    <w:p w:rsidR="00852479" w:rsidRDefault="00365030" w:rsidP="00852479">
      <w:r>
        <w:t>The constants are</w:t>
      </w:r>
    </w:p>
    <w:p w:rsidR="00365030" w:rsidRPr="00365030" w:rsidRDefault="00365030" w:rsidP="00365030">
      <w:pPr>
        <w:jc w:val="left"/>
        <w:rPr>
          <w:rFonts w:ascii="Courier New" w:hAnsi="Courier New" w:cs="Courier New"/>
          <w:sz w:val="16"/>
          <w:szCs w:val="16"/>
        </w:rPr>
      </w:pPr>
      <w:r>
        <w:rPr>
          <w:rFonts w:ascii="Courier New" w:hAnsi="Courier New" w:cs="Courier New"/>
          <w:sz w:val="16"/>
          <w:szCs w:val="16"/>
        </w:rPr>
        <w:t xml:space="preserve">  </w:t>
      </w:r>
      <w:r w:rsidRPr="00365030">
        <w:rPr>
          <w:rFonts w:ascii="Courier New" w:hAnsi="Courier New" w:cs="Courier New"/>
          <w:sz w:val="16"/>
          <w:szCs w:val="16"/>
        </w:rPr>
        <w:t>C_PL</w:t>
      </w:r>
      <w:r>
        <w:rPr>
          <w:rFonts w:ascii="Courier New" w:hAnsi="Courier New" w:cs="Courier New"/>
          <w:sz w:val="16"/>
          <w:szCs w:val="16"/>
        </w:rPr>
        <w:t>TBUTILS_USE_CUSTOM_STARTSIM_MSG</w:t>
      </w:r>
      <w:r>
        <w:rPr>
          <w:rFonts w:ascii="Courier New" w:hAnsi="Courier New" w:cs="Courier New"/>
          <w:sz w:val="16"/>
          <w:szCs w:val="16"/>
        </w:rPr>
        <w:br/>
        <w:t xml:space="preserve">  </w:t>
      </w:r>
      <w:r w:rsidRPr="00365030">
        <w:rPr>
          <w:rFonts w:ascii="Courier New" w:hAnsi="Courier New" w:cs="Courier New"/>
          <w:sz w:val="16"/>
          <w:szCs w:val="16"/>
        </w:rPr>
        <w:t>C_PLTBUTILS_USE_CUSTOM_ENDSIM_MSG</w:t>
      </w:r>
      <w:r>
        <w:rPr>
          <w:rFonts w:ascii="Courier New" w:hAnsi="Courier New" w:cs="Courier New"/>
          <w:sz w:val="16"/>
          <w:szCs w:val="16"/>
        </w:rPr>
        <w:br/>
        <w:t xml:space="preserve">  </w:t>
      </w:r>
      <w:r w:rsidRPr="00365030">
        <w:rPr>
          <w:rFonts w:ascii="Courier New" w:hAnsi="Courier New" w:cs="Courier New"/>
          <w:sz w:val="16"/>
          <w:szCs w:val="16"/>
        </w:rPr>
        <w:t>C_PLTBUTILS_USE_CUSTOM_STARTTEST_MSG</w:t>
      </w:r>
      <w:r>
        <w:rPr>
          <w:rFonts w:ascii="Courier New" w:hAnsi="Courier New" w:cs="Courier New"/>
          <w:sz w:val="16"/>
          <w:szCs w:val="16"/>
        </w:rPr>
        <w:br/>
        <w:t xml:space="preserve">  </w:t>
      </w:r>
      <w:r w:rsidRPr="00365030">
        <w:rPr>
          <w:rFonts w:ascii="Courier New" w:hAnsi="Courier New" w:cs="Courier New"/>
          <w:sz w:val="16"/>
          <w:szCs w:val="16"/>
        </w:rPr>
        <w:t>C_PL</w:t>
      </w:r>
      <w:r>
        <w:rPr>
          <w:rFonts w:ascii="Courier New" w:hAnsi="Courier New" w:cs="Courier New"/>
          <w:sz w:val="16"/>
          <w:szCs w:val="16"/>
        </w:rPr>
        <w:t>TBUTILS_USE_CUSTOM_ENDTEST_MSG</w:t>
      </w:r>
      <w:r>
        <w:rPr>
          <w:rFonts w:ascii="Courier New" w:hAnsi="Courier New" w:cs="Courier New"/>
          <w:sz w:val="16"/>
          <w:szCs w:val="16"/>
        </w:rPr>
        <w:br/>
        <w:t xml:space="preserve">  </w:t>
      </w:r>
      <w:r w:rsidRPr="00365030">
        <w:rPr>
          <w:rFonts w:ascii="Courier New" w:hAnsi="Courier New" w:cs="Courier New"/>
          <w:sz w:val="16"/>
          <w:szCs w:val="16"/>
        </w:rPr>
        <w:t>C_PLTBUTILS_USE_CUSTOM_CHECK_MSG</w:t>
      </w:r>
      <w:r>
        <w:rPr>
          <w:rFonts w:ascii="Courier New" w:hAnsi="Courier New" w:cs="Courier New"/>
          <w:sz w:val="16"/>
          <w:szCs w:val="16"/>
        </w:rPr>
        <w:br/>
        <w:t xml:space="preserve">  </w:t>
      </w:r>
      <w:r w:rsidRPr="00365030">
        <w:rPr>
          <w:rFonts w:ascii="Courier New" w:hAnsi="Courier New" w:cs="Courier New"/>
          <w:sz w:val="16"/>
          <w:szCs w:val="16"/>
        </w:rPr>
        <w:t>C_PLTBUTILS_USE_CUSTOM_E</w:t>
      </w:r>
      <w:r>
        <w:rPr>
          <w:rFonts w:ascii="Courier New" w:hAnsi="Courier New" w:cs="Courier New"/>
          <w:sz w:val="16"/>
          <w:szCs w:val="16"/>
        </w:rPr>
        <w:t>RROR_MSG</w:t>
      </w:r>
    </w:p>
    <w:p w:rsidR="00985DFA" w:rsidRDefault="00365030" w:rsidP="00365030">
      <w:pPr>
        <w:jc w:val="left"/>
      </w:pPr>
      <w:r>
        <w:t>The corresponding procedures already contain examples for TeamCity. Modify if you use another environment.</w:t>
      </w:r>
    </w:p>
    <w:p w:rsidR="00F15D5E" w:rsidRDefault="00F15D5E" w:rsidP="00365030">
      <w:pPr>
        <w:jc w:val="left"/>
      </w:pPr>
      <w:r>
        <w:t>You can disable the standard messages by setting the standard constants to false (</w:t>
      </w:r>
      <w:r w:rsidRPr="00365030">
        <w:rPr>
          <w:rFonts w:ascii="Courier New" w:hAnsi="Courier New" w:cs="Courier New"/>
          <w:sz w:val="16"/>
          <w:szCs w:val="16"/>
        </w:rPr>
        <w:t>C_PL</w:t>
      </w:r>
      <w:r>
        <w:rPr>
          <w:rFonts w:ascii="Courier New" w:hAnsi="Courier New" w:cs="Courier New"/>
          <w:sz w:val="16"/>
          <w:szCs w:val="16"/>
        </w:rPr>
        <w:t xml:space="preserve">TBUTILS_USE_STD_STARTSIM_MSG </w:t>
      </w:r>
      <w:r>
        <w:t xml:space="preserve"> etc).</w:t>
      </w:r>
    </w:p>
    <w:p w:rsidR="00010B39" w:rsidRDefault="00010B39">
      <w:pPr>
        <w:pStyle w:val="Rubrik2"/>
      </w:pPr>
    </w:p>
    <w:p w:rsidR="00010B39" w:rsidRDefault="00875E71">
      <w:pPr>
        <w:pStyle w:val="Heading2name"/>
      </w:pPr>
      <w:r>
        <w:t>Reference</w:t>
      </w:r>
    </w:p>
    <w:p w:rsidR="00AA53FF" w:rsidRPr="008B79BF" w:rsidRDefault="00AA53FF" w:rsidP="00AA53FF">
      <w:pPr>
        <w:pStyle w:val="Rubrik3"/>
      </w:pPr>
      <w:r>
        <w:t>PlTbUtils files</w:t>
      </w:r>
    </w:p>
    <w:p w:rsidR="00AA53FF" w:rsidRDefault="00AA53FF" w:rsidP="00AA53FF">
      <w:pPr>
        <w:spacing w:after="0"/>
        <w:jc w:val="left"/>
      </w:pPr>
      <w:r>
        <w:t>The PlTbUtils files are located in src/vhdl/ .</w:t>
      </w:r>
    </w:p>
    <w:p w:rsidR="00AA53FF" w:rsidRDefault="00AA53FF" w:rsidP="00AA53FF">
      <w:pPr>
        <w:jc w:val="left"/>
      </w:pPr>
      <w:r>
        <w:t>The files needed to be compiled are listed in compile order in pltbutils_files.lst .</w:t>
      </w:r>
    </w:p>
    <w:p w:rsidR="00AA53FF" w:rsidRDefault="00AA53FF" w:rsidP="00AA53FF">
      <w:pPr>
        <w:spacing w:after="0"/>
        <w:jc w:val="left"/>
      </w:pPr>
      <w:r>
        <w:t xml:space="preserve">See example </w:t>
      </w:r>
      <w:r w:rsidR="002E60B6">
        <w:t>testbench</w:t>
      </w:r>
      <w:r w:rsidR="007839D2">
        <w:t>es</w:t>
      </w:r>
      <w:r w:rsidR="002E60B6">
        <w:t xml:space="preserve"> using PlTbUtils </w:t>
      </w:r>
      <w:r>
        <w:t>in example</w:t>
      </w:r>
      <w:r w:rsidR="007839D2">
        <w:t>s</w:t>
      </w:r>
      <w:r>
        <w:t>/vhdl/ .</w:t>
      </w:r>
    </w:p>
    <w:p w:rsidR="00AA53FF" w:rsidRDefault="00AA53FF" w:rsidP="00AA53FF">
      <w:r>
        <w:t>This code can b</w:t>
      </w:r>
      <w:r w:rsidR="007839D2">
        <w:t>e simulated from sim/modelsim_tb_example1</w:t>
      </w:r>
      <w:r>
        <w:t xml:space="preserve">/run/ </w:t>
      </w:r>
      <w:r w:rsidR="007839D2">
        <w:t xml:space="preserve">and sim/modelsim_tb_example2/run/ </w:t>
      </w:r>
      <w:r>
        <w:t>.</w:t>
      </w:r>
    </w:p>
    <w:p w:rsidR="00AA53FF" w:rsidRDefault="00AA53FF" w:rsidP="00AA53FF">
      <w:r>
        <w:t>Template code is available in template</w:t>
      </w:r>
      <w:r w:rsidR="0087523A">
        <w:t>s</w:t>
      </w:r>
      <w:r>
        <w:t>/vhdl/ .</w:t>
      </w:r>
    </w:p>
    <w:p w:rsidR="00AA53FF" w:rsidRDefault="00AA53FF">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2522CC" w:rsidRP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Default="00875E71" w:rsidP="002522CC">
      <w:pPr>
        <w:jc w:val="left"/>
        <w:rPr>
          <w:lang w:eastAsia="ja-JP"/>
        </w:rPr>
      </w:pPr>
      <w:r w:rsidRPr="00875E71">
        <w:rPr>
          <w:rFonts w:ascii="Courier New" w:hAnsi="Courier New" w:cs="Courier New"/>
          <w:sz w:val="20"/>
          <w:lang w:eastAsia="ja-JP"/>
        </w:rPr>
        <w:t>)</w:t>
      </w:r>
    </w:p>
    <w:p w:rsidR="00875E71" w:rsidRDefault="00875E71" w:rsidP="00875E71">
      <w:pPr>
        <w:rPr>
          <w:lang w:eastAsia="ja-JP"/>
        </w:rPr>
      </w:pPr>
      <w:r>
        <w:rPr>
          <w:lang w:eastAsia="ja-JP"/>
        </w:rPr>
        <w:t xml:space="preserve">  </w:t>
      </w:r>
    </w:p>
    <w:p w:rsidR="00875E71" w:rsidRDefault="00875E71" w:rsidP="00E52AF8">
      <w:pPr>
        <w:rPr>
          <w:lang w:eastAsia="ja-JP"/>
        </w:rPr>
      </w:pPr>
      <w:r>
        <w:rPr>
          <w:lang w:eastAsia="ja-JP"/>
        </w:rPr>
        <w:t xml:space="preserve">Displays a message at start of simulation message, </w:t>
      </w:r>
      <w:r w:rsidR="00E52AF8">
        <w:rPr>
          <w:lang w:eastAsia="ja-JP"/>
        </w:rPr>
        <w:t>and initializes PlTbUtils' status and control variable and -signal</w:t>
      </w:r>
      <w:r>
        <w:rPr>
          <w:lang w:eastAsia="ja-JP"/>
        </w:rPr>
        <w:t>.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875E71" w:rsidRDefault="0088253F" w:rsidP="0088253F">
      <w:pPr>
        <w:ind w:left="1440" w:hanging="1440"/>
        <w:rPr>
          <w:lang w:eastAsia="ja-JP"/>
        </w:rPr>
      </w:pPr>
      <w:r>
        <w:rPr>
          <w:lang w:eastAsia="ja-JP"/>
        </w:rPr>
        <w:t>pltbv, pltbs</w:t>
      </w:r>
      <w:r>
        <w:rPr>
          <w:lang w:eastAsia="ja-JP"/>
        </w:rPr>
        <w:tab/>
      </w:r>
      <w:r>
        <w:rPr>
          <w:lang w:eastAsia="ja-JP"/>
        </w:rPr>
        <w:tab/>
        <w:t>PlTbUtils' status- and control variable and -signal.</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startsim("tc1", pltbutils_sc);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592BEF" w:rsidRPr="002522CC"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611A15" w:rsidP="006B750C">
      <w:pPr>
        <w:pStyle w:val="Rubrik4"/>
      </w:pPr>
      <w:r>
        <w:lastRenderedPageBreak/>
        <w:t>starttest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procedure </w:t>
      </w:r>
      <w:r w:rsidR="00611A15">
        <w:rPr>
          <w:rFonts w:ascii="Courier New" w:hAnsi="Courier New" w:cs="Courier New"/>
          <w:sz w:val="20"/>
          <w:lang w:eastAsia="ja-JP"/>
        </w:rPr>
        <w:t>starttest</w:t>
      </w:r>
      <w:r w:rsidRPr="006B750C">
        <w:rPr>
          <w:rFonts w:ascii="Courier New" w:hAnsi="Courier New" w:cs="Courier New"/>
          <w:sz w:val="20"/>
          <w:lang w:eastAsia="ja-JP"/>
        </w:rPr>
        <w: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("Reset test", 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 xml:space="preserve">(1, "Reset test",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25451C" w:rsidRDefault="0025451C" w:rsidP="00875E71">
      <w:pPr>
        <w:rPr>
          <w:lang w:eastAsia="ja-JP"/>
        </w:rPr>
      </w:pPr>
    </w:p>
    <w:p w:rsidR="002C7312" w:rsidRDefault="0025451C" w:rsidP="002C7312">
      <w:pPr>
        <w:pStyle w:val="Rubrik4"/>
      </w:pPr>
      <w:r>
        <w:br w:type="page"/>
      </w:r>
      <w:r w:rsidR="002C7312">
        <w:lastRenderedPageBreak/>
        <w:t>endtest</w:t>
      </w:r>
    </w:p>
    <w:p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procedure endtest(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w:t>
      </w:r>
    </w:p>
    <w:p w:rsidR="002C7312" w:rsidRDefault="002C7312" w:rsidP="002C7312">
      <w:pPr>
        <w:spacing w:after="0"/>
        <w:jc w:val="left"/>
      </w:pPr>
    </w:p>
    <w:p w:rsidR="002C7312" w:rsidRDefault="002C7312" w:rsidP="002C7312">
      <w:pPr>
        <w:spacing w:after="0"/>
        <w:jc w:val="left"/>
      </w:pPr>
      <w:r>
        <w:t>Prints an end-of-test message to the screen.</w:t>
      </w:r>
    </w:p>
    <w:p w:rsidR="002C7312" w:rsidRDefault="002C7312" w:rsidP="002C7312">
      <w:pPr>
        <w:spacing w:after="0"/>
        <w:jc w:val="left"/>
      </w:pPr>
    </w:p>
    <w:p w:rsidR="002C7312" w:rsidRDefault="002C7312" w:rsidP="002C7312">
      <w:pPr>
        <w:spacing w:after="0"/>
        <w:jc w:val="left"/>
      </w:pPr>
      <w: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2C7312" w:rsidRDefault="002C7312" w:rsidP="002C7312">
      <w:pPr>
        <w:spacing w:after="0"/>
        <w:jc w:val="left"/>
      </w:pPr>
      <w:r>
        <w:t xml:space="preserve">  </w:t>
      </w:r>
    </w:p>
    <w:p w:rsidR="002C7312" w:rsidRDefault="002C7312" w:rsidP="002C7312">
      <w:pPr>
        <w:spacing w:after="0"/>
        <w:jc w:val="left"/>
      </w:pPr>
      <w:r>
        <w:t>Example:</w:t>
      </w:r>
    </w:p>
    <w:p w:rsidR="002C7312" w:rsidRPr="002C7312" w:rsidRDefault="00F6015E" w:rsidP="002C7312">
      <w:pPr>
        <w:spacing w:after="0"/>
        <w:jc w:val="left"/>
        <w:rPr>
          <w:rFonts w:ascii="Courier New" w:hAnsi="Courier New" w:cs="Courier New"/>
          <w:sz w:val="20"/>
        </w:rPr>
      </w:pPr>
      <w:r>
        <w:rPr>
          <w:rFonts w:ascii="Courier New" w:hAnsi="Courier New" w:cs="Courier New"/>
          <w:sz w:val="20"/>
        </w:rPr>
        <w:t>endtest(</w:t>
      </w:r>
      <w:r w:rsidRPr="00BE784E">
        <w:rPr>
          <w:rFonts w:ascii="Courier New" w:hAnsi="Courier New" w:cs="Courier New"/>
          <w:sz w:val="20"/>
          <w:lang w:eastAsia="ja-JP"/>
        </w:rPr>
        <w:t>pltb</w:t>
      </w:r>
      <w:r>
        <w:rPr>
          <w:rFonts w:ascii="Courier New" w:hAnsi="Courier New" w:cs="Courier New"/>
          <w:sz w:val="20"/>
          <w:lang w:eastAsia="ja-JP"/>
        </w:rPr>
        <w:t>v, pltbs</w:t>
      </w:r>
      <w:r w:rsidR="002C7312" w:rsidRPr="002C7312">
        <w:rPr>
          <w:rFonts w:ascii="Courier New" w:hAnsi="Courier New" w:cs="Courier New"/>
          <w:sz w:val="20"/>
        </w:rPr>
        <w:t>);</w:t>
      </w:r>
      <w:r w:rsidR="002C7312" w:rsidRPr="002C7312">
        <w:rPr>
          <w:rFonts w:ascii="Courier New" w:hAnsi="Courier New" w:cs="Courier New"/>
          <w:sz w:val="20"/>
        </w:rPr>
        <w:br w:type="page"/>
      </w:r>
    </w:p>
    <w:p w:rsidR="00875E71" w:rsidRDefault="00875E71" w:rsidP="0025451C">
      <w:pPr>
        <w:pStyle w:val="Rubrik4"/>
      </w:pPr>
      <w:r>
        <w:lastRenderedPageBreak/>
        <w:t>print printv print2</w:t>
      </w:r>
    </w:p>
    <w:p w:rsidR="00D70788" w:rsidRPr="00D70788" w:rsidRDefault="00D70788" w:rsidP="00D70788">
      <w:pPr>
        <w:rPr>
          <w:i/>
          <w:sz w:val="14"/>
          <w:szCs w:val="14"/>
          <w:lang w:eastAsia="ja-JP"/>
        </w:rPr>
      </w:pPr>
      <w:r w:rsidRPr="00D70788">
        <w:rPr>
          <w:i/>
          <w:sz w:val="14"/>
          <w:szCs w:val="14"/>
          <w:lang w:eastAsia="ja-JP"/>
        </w:rPr>
        <w:t>Defined in txt_util.vhd: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A72C3B" w:rsidRDefault="00A72C3B" w:rsidP="00A03C93">
      <w:pPr>
        <w:jc w:val="left"/>
        <w:rPr>
          <w:rFonts w:ascii="Courier New" w:hAnsi="Courier New" w:cs="Courier New"/>
          <w:sz w:val="20"/>
          <w:lang w:eastAsia="ja-JP"/>
        </w:rPr>
      </w:pPr>
    </w:p>
    <w:p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A72C3B" w:rsidRPr="0025451C" w:rsidRDefault="00A72C3B" w:rsidP="00A72C3B">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w:t>
      </w:r>
    </w:p>
    <w:p w:rsidR="00A72C3B" w:rsidRDefault="00A72C3B" w:rsidP="00A03C93">
      <w:pPr>
        <w:jc w:val="left"/>
        <w:rPr>
          <w:rFonts w:ascii="Courier New" w:hAnsi="Courier New" w:cs="Courier New"/>
          <w:sz w:val="20"/>
          <w:lang w:eastAsia="ja-JP"/>
        </w:rPr>
      </w:pPr>
    </w:p>
    <w:p w:rsidR="00D70788" w:rsidRPr="00D70788" w:rsidRDefault="00D70788" w:rsidP="00D70788">
      <w:pPr>
        <w:rPr>
          <w:i/>
          <w:sz w:val="14"/>
          <w:szCs w:val="14"/>
          <w:lang w:eastAsia="ja-JP"/>
        </w:rPr>
      </w:pPr>
      <w:r w:rsidRPr="00D70788">
        <w:rPr>
          <w:i/>
          <w:sz w:val="14"/>
          <w:szCs w:val="14"/>
          <w:lang w:eastAsia="ja-JP"/>
        </w:rPr>
        <w:t>Defined in pltbutils_func_pkg.vhd:</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Default="00875E71"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9C045F" w:rsidRDefault="009C045F">
      <w:pPr>
        <w:spacing w:after="0"/>
        <w:jc w:val="left"/>
        <w:rPr>
          <w:lang w:eastAsia="ja-JP"/>
        </w:rPr>
      </w:pPr>
      <w:r>
        <w:rPr>
          <w:lang w:eastAsia="ja-JP"/>
        </w:rPr>
        <w:br w:type="page"/>
      </w:r>
    </w:p>
    <w:p w:rsidR="00875E71" w:rsidRDefault="00875E71" w:rsidP="009C045F">
      <w:pPr>
        <w:jc w:val="left"/>
        <w:rPr>
          <w:lang w:eastAsia="ja-JP"/>
        </w:rPr>
      </w:pPr>
      <w:r>
        <w:rPr>
          <w:lang w:eastAsia="ja-JP"/>
        </w:rPr>
        <w:lastRenderedPageBreak/>
        <w:t xml:space="preserve">print() </w:t>
      </w:r>
      <w:r w:rsidR="009C045F">
        <w:rPr>
          <w:lang w:eastAsia="ja-JP"/>
        </w:rPr>
        <w:t>without a signal as argument prints text messages to the transcript window.</w:t>
      </w:r>
      <w:r w:rsidR="009C045F">
        <w:rPr>
          <w:lang w:eastAsia="ja-JP"/>
        </w:rPr>
        <w:br/>
        <w:t>print() with a signal as argument prints text messages to that</w:t>
      </w:r>
      <w:r>
        <w:rPr>
          <w:lang w:eastAsia="ja-JP"/>
        </w:rPr>
        <w:t xml:space="preserve">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w:t>
      </w:r>
      <w:r w:rsidR="00592BEF">
        <w:rPr>
          <w:lang w:eastAsia="ja-JP"/>
        </w:rPr>
        <w:t xml:space="preserve"> can be string or pltbv+pltbs</w:t>
      </w:r>
      <w:r>
        <w:rPr>
          <w:lang w:eastAsia="ja-JP"/>
        </w:rPr>
        <w:t>.</w:t>
      </w:r>
      <w:r w:rsidR="0025451C">
        <w:rPr>
          <w:lang w:eastAsia="ja-JP"/>
        </w:rPr>
        <w:t xml:space="preserve"> </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EE14C4"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rsidR="006F5216" w:rsidRDefault="006F5216" w:rsidP="00875E71">
      <w:pPr>
        <w:rPr>
          <w:lang w:eastAsia="ja-JP"/>
        </w:rPr>
      </w:pPr>
    </w:p>
    <w:p w:rsidR="00875E71" w:rsidRDefault="00875E71" w:rsidP="00875E71">
      <w:pPr>
        <w:rPr>
          <w:lang w:eastAsia="ja-JP"/>
        </w:rPr>
      </w:pPr>
      <w:r>
        <w:rPr>
          <w:lang w:eastAsia="ja-JP"/>
        </w:rPr>
        <w:t>Examples:</w:t>
      </w:r>
    </w:p>
    <w:p w:rsidR="009C045F" w:rsidRPr="0025451C" w:rsidRDefault="009C045F" w:rsidP="009C045F">
      <w:pPr>
        <w:jc w:val="left"/>
        <w:rPr>
          <w:rFonts w:ascii="Courier New" w:hAnsi="Courier New" w:cs="Courier New"/>
          <w:sz w:val="20"/>
          <w:lang w:eastAsia="ja-JP"/>
        </w:rPr>
      </w:pPr>
      <w:r>
        <w:rPr>
          <w:rFonts w:ascii="Courier New" w:hAnsi="Courier New" w:cs="Courier New"/>
          <w:sz w:val="20"/>
          <w:lang w:eastAsia="ja-JP"/>
        </w:rPr>
        <w:t>print(</w:t>
      </w:r>
      <w:r w:rsidRPr="0025451C">
        <w:rPr>
          <w:rFonts w:ascii="Courier New" w:hAnsi="Courier New" w:cs="Courier New"/>
          <w:sz w:val="20"/>
          <w:lang w:eastAsia="ja-JP"/>
        </w:rPr>
        <w:t xml:space="preserve">"Hello, </w:t>
      </w:r>
      <w:r>
        <w:rPr>
          <w:rFonts w:ascii="Courier New" w:hAnsi="Courier New" w:cs="Courier New"/>
          <w:sz w:val="20"/>
          <w:lang w:eastAsia="ja-JP"/>
        </w:rPr>
        <w:t>world"); -- Prints to transcript window</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00875E71"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00875E71" w:rsidRPr="0025451C">
        <w:rPr>
          <w:rFonts w:ascii="Courier New" w:hAnsi="Courier New" w:cs="Courier New"/>
          <w:sz w:val="20"/>
          <w:lang w:eastAsia="ja-JP"/>
        </w:rPr>
        <w:t>info</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w:t>
      </w:r>
    </w:p>
    <w:p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 1 ms);</w:t>
      </w:r>
    </w:p>
    <w:p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rsidR="000B2F2F" w:rsidRDefault="000B2F2F" w:rsidP="000B2F2F">
      <w:pPr>
        <w:pStyle w:val="Rubrik4"/>
      </w:pPr>
      <w:r>
        <w:lastRenderedPageBreak/>
        <w:t>waitsig</w:t>
      </w:r>
    </w:p>
    <w:p w:rsidR="00592BEF" w:rsidRPr="002522CC" w:rsidRDefault="000B2F2F" w:rsidP="00592BE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r>
      <w:r w:rsidR="00592BEF">
        <w:rPr>
          <w:rFonts w:ascii="Courier New" w:hAnsi="Courier New" w:cs="Courier New"/>
          <w:sz w:val="20"/>
          <w:lang w:eastAsia="ja-JP"/>
        </w:rPr>
        <w:t xml:space="preserve"> </w:t>
      </w:r>
      <w:r w:rsidR="00592BEF"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0B2F2F" w:rsidRPr="000B2F2F" w:rsidRDefault="000B2F2F" w:rsidP="000B2F2F">
      <w:pPr>
        <w:jc w:val="left"/>
        <w:rPr>
          <w:rFonts w:ascii="Courier New" w:hAnsi="Courier New" w:cs="Courier New"/>
          <w:sz w:val="20"/>
          <w:lang w:eastAsia="ja-JP"/>
        </w:rPr>
      </w:pPr>
      <w:r>
        <w:rPr>
          <w:rFonts w:ascii="Courier New" w:hAnsi="Courier New" w:cs="Courier New"/>
          <w:sz w:val="20"/>
          <w:lang w:eastAsia="ja-JP"/>
        </w:rP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rsidR="000B2F2F" w:rsidRDefault="000B2F2F" w:rsidP="000B2F2F">
      <w:pPr>
        <w:rPr>
          <w:rFonts w:ascii="Courier New" w:hAnsi="Courier New" w:cs="Courier New"/>
          <w:sz w:val="20"/>
          <w:lang w:eastAsia="ja-JP"/>
        </w:rPr>
      </w:pPr>
    </w:p>
    <w:p w:rsidR="000B2F2F" w:rsidRPr="000B2F2F" w:rsidRDefault="000B2F2F" w:rsidP="000B2F2F">
      <w:pPr>
        <w:rPr>
          <w:lang w:eastAsia="ja-JP"/>
        </w:rPr>
      </w:pPr>
      <w:r w:rsidRPr="000B2F2F">
        <w:rPr>
          <w:lang w:eastAsia="ja-JP"/>
        </w:rPr>
        <w:t>Waits until a signal has reached a specified value after specified clock</w:t>
      </w:r>
      <w:r>
        <w:rPr>
          <w:lang w:eastAsia="ja-JP"/>
        </w:rPr>
        <w:t xml:space="preserve"> </w:t>
      </w:r>
      <w:r w:rsidRPr="000B2F2F">
        <w:rPr>
          <w:lang w:eastAsia="ja-JP"/>
        </w:rPr>
        <w:t>edge.</w:t>
      </w:r>
    </w:p>
    <w:p w:rsidR="000B2F2F" w:rsidRDefault="000B2F2F" w:rsidP="000B2F2F">
      <w:pPr>
        <w:rPr>
          <w:lang w:eastAsia="ja-JP"/>
        </w:rPr>
      </w:pPr>
      <w:r w:rsidRPr="000B2F2F">
        <w:rPr>
          <w:lang w:eastAsia="ja-JP"/>
        </w:rPr>
        <w:t xml:space="preserve">Arguments: </w:t>
      </w:r>
    </w:p>
    <w:p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rsidR="000B2F2F" w:rsidRPr="000B2F2F" w:rsidRDefault="000B2F2F" w:rsidP="000B2F2F">
      <w:pPr>
        <w:jc w:val="left"/>
        <w:rPr>
          <w:lang w:eastAsia="ja-JP"/>
        </w:rPr>
      </w:pPr>
      <w:r>
        <w:rPr>
          <w:lang w:eastAsia="ja-JP"/>
        </w:rPr>
        <w:t>clk</w:t>
      </w:r>
      <w:r>
        <w:rPr>
          <w:lang w:eastAsia="ja-JP"/>
        </w:rPr>
        <w:tab/>
      </w:r>
      <w:r>
        <w:rPr>
          <w:lang w:eastAsia="ja-JP"/>
        </w:rPr>
        <w:tab/>
      </w:r>
      <w:r>
        <w:rPr>
          <w:lang w:eastAsia="ja-JP"/>
        </w:rPr>
        <w:tab/>
      </w:r>
      <w:r w:rsidRPr="000B2F2F">
        <w:rPr>
          <w:lang w:eastAsia="ja-JP"/>
        </w:rPr>
        <w:t>The clock.</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rsidR="000B2F2F" w:rsidRPr="000B2F2F" w:rsidRDefault="000B2F2F" w:rsidP="000B2F2F">
      <w:pPr>
        <w:rPr>
          <w:lang w:eastAsia="ja-JP"/>
        </w:rPr>
      </w:pPr>
      <w:r w:rsidRPr="000B2F2F">
        <w:rPr>
          <w:lang w:eastAsia="ja-JP"/>
        </w:rPr>
        <w:t>Examples:</w:t>
      </w:r>
    </w:p>
    <w:p w:rsidR="002F7D2F" w:rsidRPr="00A043DA" w:rsidRDefault="000B2F2F" w:rsidP="000B2F2F">
      <w:pPr>
        <w:rPr>
          <w:rFonts w:ascii="Courier New" w:hAnsi="Courier New" w:cs="Courier New"/>
          <w:sz w:val="20"/>
          <w:lang w:eastAsia="ja-JP"/>
        </w:rPr>
      </w:pPr>
      <w:r w:rsidRPr="00A043DA">
        <w:rPr>
          <w:rFonts w:ascii="Courier New" w:hAnsi="Courier New" w:cs="Courier New"/>
          <w:sz w:val="20"/>
          <w:lang w:eastAsia="ja-JP"/>
        </w:rPr>
        <w:t>waitsig(w</w:t>
      </w:r>
      <w:r w:rsidR="00F6015E" w:rsidRPr="00A043DA">
        <w:rPr>
          <w:rFonts w:ascii="Courier New" w:hAnsi="Courier New" w:cs="Courier New"/>
          <w:sz w:val="20"/>
          <w:lang w:eastAsia="ja-JP"/>
        </w:rPr>
        <w:t>r_en, '1', sys_clk, pltbv, pltbs</w:t>
      </w:r>
      <w:r w:rsidRPr="00A043DA">
        <w:rPr>
          <w:rFonts w:ascii="Courier New" w:hAnsi="Courier New" w:cs="Courier New"/>
          <w:sz w:val="20"/>
          <w:lang w:eastAsia="ja-JP"/>
        </w:rPr>
        <w:t>);</w:t>
      </w:r>
    </w:p>
    <w:p w:rsidR="002F7D2F" w:rsidRPr="00A043DA" w:rsidRDefault="000B2F2F" w:rsidP="000B2F2F">
      <w:pPr>
        <w:rPr>
          <w:rFonts w:ascii="Courier New" w:hAnsi="Courier New" w:cs="Courier New"/>
          <w:sz w:val="20"/>
          <w:lang w:eastAsia="ja-JP"/>
        </w:rPr>
      </w:pPr>
      <w:r w:rsidRPr="00A043DA">
        <w:rPr>
          <w:rFonts w:ascii="Courier New" w:hAnsi="Courier New" w:cs="Courier New"/>
          <w:sz w:val="20"/>
          <w:lang w:eastAsia="ja-JP"/>
        </w:rPr>
        <w:t>waitsig(r</w:t>
      </w:r>
      <w:r w:rsidR="00F6015E" w:rsidRPr="00A043DA">
        <w:rPr>
          <w:rFonts w:ascii="Courier New" w:hAnsi="Courier New" w:cs="Courier New"/>
          <w:sz w:val="20"/>
          <w:lang w:eastAsia="ja-JP"/>
        </w:rPr>
        <w:t>d_en,   1, sys_clk, pltbv, pltbs</w:t>
      </w:r>
      <w:r w:rsidRPr="00A043DA">
        <w:rPr>
          <w:rFonts w:ascii="Courier New" w:hAnsi="Courier New" w:cs="Courier New"/>
          <w:sz w:val="20"/>
          <w:lang w:eastAsia="ja-JP"/>
        </w:rPr>
        <w:t>, true);</w:t>
      </w:r>
    </w:p>
    <w:p w:rsidR="000B2F2F" w:rsidRDefault="000B2F2F" w:rsidP="000B2F2F">
      <w:pPr>
        <w:rPr>
          <w:lang w:eastAsia="ja-JP"/>
        </w:rPr>
      </w:pPr>
      <w:r w:rsidRPr="002F7D2F">
        <w:rPr>
          <w:rFonts w:ascii="Courier New" w:hAnsi="Courier New" w:cs="Courier New"/>
          <w:sz w:val="20"/>
          <w:lang w:eastAsia="ja-JP"/>
        </w:rPr>
        <w:t>waitclks(</w:t>
      </w:r>
      <w:r w:rsidR="00F6015E">
        <w:rPr>
          <w:rFonts w:ascii="Courier New" w:hAnsi="Courier New" w:cs="Courier New"/>
          <w:sz w:val="20"/>
          <w:lang w:eastAsia="ja-JP"/>
        </w:rPr>
        <w:t xml:space="preserve">full, '1',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2F7D2F">
        <w:rPr>
          <w:rFonts w:ascii="Courier New" w:hAnsi="Courier New" w:cs="Courier New"/>
          <w:sz w:val="20"/>
          <w:lang w:eastAsia="ja-JP"/>
        </w:rPr>
        <w:t>, true, 1 ms);</w:t>
      </w:r>
    </w:p>
    <w:p w:rsidR="000B2F2F" w:rsidRPr="00885FFF" w:rsidRDefault="000B2F2F" w:rsidP="00A03C93">
      <w:pPr>
        <w:jc w:val="left"/>
        <w:rPr>
          <w:rFonts w:ascii="Courier New" w:hAnsi="Courier New" w:cs="Courier New"/>
          <w:sz w:val="20"/>
          <w:lang w:eastAsia="ja-JP"/>
        </w:rPr>
      </w:pP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boolean;</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75E71" w:rsidRDefault="00875E71" w:rsidP="00875E71">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E6BFC" w:rsidRDefault="008E6BFC">
      <w:pPr>
        <w:spacing w:after="0"/>
        <w:jc w:val="left"/>
        <w:rPr>
          <w:lang w:eastAsia="ja-JP"/>
        </w:rPr>
      </w:pPr>
      <w:r>
        <w:rPr>
          <w:lang w:eastAsia="ja-JP"/>
        </w:rPr>
        <w:br w:type="page"/>
      </w:r>
    </w:p>
    <w:p w:rsidR="00875E71" w:rsidRDefault="00875E71" w:rsidP="00875E71">
      <w:pPr>
        <w:rPr>
          <w:lang w:eastAsia="ja-JP"/>
        </w:rPr>
      </w:pPr>
      <w:r>
        <w:rPr>
          <w:lang w:eastAsia="ja-JP"/>
        </w:rPr>
        <w:lastRenderedPageBreak/>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should NOT contain the expected value, becase check() prints that</w:t>
      </w:r>
      <w:r>
        <w:rPr>
          <w:lang w:eastAsia="ja-JP"/>
        </w:rPr>
        <w:br/>
      </w:r>
      <w:r>
        <w:rPr>
          <w:lang w:eastAsia="ja-JP"/>
        </w:rPr>
        <w:tab/>
      </w:r>
      <w:r>
        <w:rPr>
          <w:lang w:eastAsia="ja-JP"/>
        </w:rPr>
        <w:tab/>
      </w:r>
      <w:r>
        <w:rPr>
          <w:lang w:eastAsia="ja-JP"/>
        </w:rPr>
        <w:tab/>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2645B5" w:rsidRDefault="002645B5">
      <w:pPr>
        <w:spacing w:after="0"/>
        <w:jc w:val="left"/>
        <w:rPr>
          <w:lang w:eastAsia="ja-JP"/>
        </w:rPr>
      </w:pPr>
      <w:r>
        <w:rPr>
          <w:lang w:eastAsia="ja-JP"/>
        </w:rPr>
        <w:br w:type="page"/>
      </w:r>
    </w:p>
    <w:p w:rsidR="002645B5" w:rsidRDefault="002645B5" w:rsidP="002645B5">
      <w:pPr>
        <w:pStyle w:val="Rubrik4"/>
      </w:pPr>
      <w:r>
        <w:lastRenderedPageBreak/>
        <w:t>to_ascending</w:t>
      </w:r>
    </w:p>
    <w:p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function to_ascending(</w:t>
      </w:r>
    </w:p>
    <w:p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constant s                  : std_logic_vector</w:t>
      </w:r>
      <w:r>
        <w:rPr>
          <w:rFonts w:ascii="Courier New" w:hAnsi="Courier New" w:cs="Courier New"/>
          <w:sz w:val="20"/>
          <w:lang w:eastAsia="ja-JP"/>
        </w:rPr>
        <w:t xml:space="preserve"> | unsigned | signed</w:t>
      </w:r>
    </w:p>
    <w:p w:rsidR="002645B5" w:rsidRPr="000B2F2F"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 return std_logic_vector</w:t>
      </w:r>
      <w:r>
        <w:rPr>
          <w:rFonts w:ascii="Courier New" w:hAnsi="Courier New" w:cs="Courier New"/>
          <w:sz w:val="20"/>
          <w:lang w:eastAsia="ja-JP"/>
        </w:rPr>
        <w:t xml:space="preserve"> | unsigned | signed</w:t>
      </w:r>
      <w:r w:rsidRPr="002645B5">
        <w:rPr>
          <w:rFonts w:ascii="Courier New" w:hAnsi="Courier New" w:cs="Courier New"/>
          <w:sz w:val="20"/>
          <w:lang w:eastAsia="ja-JP"/>
        </w:rPr>
        <w:t>;</w:t>
      </w:r>
    </w:p>
    <w:p w:rsidR="002645B5" w:rsidRDefault="002645B5" w:rsidP="002645B5">
      <w:pPr>
        <w:rPr>
          <w:rFonts w:ascii="Courier New" w:hAnsi="Courier New" w:cs="Courier New"/>
          <w:sz w:val="20"/>
          <w:lang w:eastAsia="ja-JP"/>
        </w:rPr>
      </w:pPr>
    </w:p>
    <w:p w:rsidR="002645B5" w:rsidRPr="000B2F2F" w:rsidRDefault="00FB5C9B" w:rsidP="00186792">
      <w:pPr>
        <w:jc w:val="left"/>
        <w:rPr>
          <w:lang w:eastAsia="ja-JP"/>
        </w:rPr>
      </w:pPr>
      <w:r>
        <w:rPr>
          <w:lang w:eastAsia="ja-JP"/>
        </w:rPr>
        <w:t>Converts a vector</w:t>
      </w:r>
      <w:r w:rsidR="002645B5">
        <w:rPr>
          <w:lang w:eastAsia="ja-JP"/>
        </w:rPr>
        <w:t xml:space="preserve"> to ascending range ("to-range"). </w:t>
      </w:r>
      <w:r w:rsidR="00E214E6">
        <w:rPr>
          <w:lang w:eastAsia="ja-JP"/>
        </w:rPr>
        <w:br/>
      </w:r>
      <w:r w:rsidR="002645B5">
        <w:rPr>
          <w:lang w:eastAsia="ja-JP"/>
        </w:rPr>
        <w:t xml:space="preserve">The argument s can have ascending or descending range. </w:t>
      </w:r>
      <w:r w:rsidR="00186792">
        <w:rPr>
          <w:lang w:eastAsia="ja-JP"/>
        </w:rPr>
        <w:br/>
      </w:r>
      <w:r w:rsidR="002645B5">
        <w:rPr>
          <w:lang w:eastAsia="ja-JP"/>
        </w:rPr>
        <w:t xml:space="preserve">E.g. </w:t>
      </w:r>
      <w:r w:rsidR="00577A3F">
        <w:rPr>
          <w:lang w:eastAsia="ja-JP"/>
        </w:rPr>
        <w:t xml:space="preserve">an argument </w:t>
      </w:r>
      <w:r w:rsidR="002645B5">
        <w:rPr>
          <w:lang w:eastAsia="ja-JP"/>
        </w:rPr>
        <w:t>defined as a std_logic_vector(3 downto 1)</w:t>
      </w:r>
      <w:r w:rsidR="00E214E6">
        <w:rPr>
          <w:lang w:eastAsia="ja-JP"/>
        </w:rPr>
        <w:br/>
      </w:r>
      <w:r w:rsidR="002645B5">
        <w:rPr>
          <w:lang w:eastAsia="ja-JP"/>
        </w:rPr>
        <w:t>will be returned as a std_logic_vector(1 to 3).</w:t>
      </w:r>
    </w:p>
    <w:p w:rsidR="002645B5" w:rsidRDefault="002645B5" w:rsidP="002645B5">
      <w:pPr>
        <w:rPr>
          <w:lang w:eastAsia="ja-JP"/>
        </w:rPr>
      </w:pPr>
      <w:r w:rsidRPr="000B2F2F">
        <w:rPr>
          <w:lang w:eastAsia="ja-JP"/>
        </w:rPr>
        <w:t xml:space="preserve">Arguments: </w:t>
      </w:r>
    </w:p>
    <w:p w:rsidR="002645B5" w:rsidRDefault="002645B5" w:rsidP="002645B5">
      <w:pPr>
        <w:jc w:val="left"/>
        <w:rPr>
          <w:lang w:eastAsia="ja-JP"/>
        </w:rPr>
      </w:pPr>
      <w:r>
        <w:rPr>
          <w:lang w:eastAsia="ja-JP"/>
        </w:rPr>
        <w:t xml:space="preserve"> s</w:t>
      </w:r>
      <w:r>
        <w:rPr>
          <w:lang w:eastAsia="ja-JP"/>
        </w:rPr>
        <w:tab/>
      </w:r>
      <w:r>
        <w:rPr>
          <w:lang w:eastAsia="ja-JP"/>
        </w:rPr>
        <w:tab/>
      </w:r>
      <w:r>
        <w:rPr>
          <w:lang w:eastAsia="ja-JP"/>
        </w:rPr>
        <w:tab/>
      </w:r>
      <w:r w:rsidR="00985C0C">
        <w:rPr>
          <w:lang w:eastAsia="ja-JP"/>
        </w:rPr>
        <w:t>Constant, s</w:t>
      </w:r>
      <w:r>
        <w:rPr>
          <w:lang w:eastAsia="ja-JP"/>
        </w:rPr>
        <w:t xml:space="preserve">ignal </w:t>
      </w:r>
      <w:r w:rsidR="00920827">
        <w:rPr>
          <w:lang w:eastAsia="ja-JP"/>
        </w:rPr>
        <w:t xml:space="preserve">or variable </w:t>
      </w:r>
      <w:r>
        <w:rPr>
          <w:lang w:eastAsia="ja-JP"/>
        </w:rPr>
        <w:t>to convert</w:t>
      </w:r>
    </w:p>
    <w:p w:rsidR="002645B5" w:rsidRPr="000B2F2F" w:rsidRDefault="00920827" w:rsidP="002645B5">
      <w:pPr>
        <w:jc w:val="left"/>
        <w:rPr>
          <w:lang w:eastAsia="ja-JP"/>
        </w:rPr>
      </w:pPr>
      <w:r>
        <w:rPr>
          <w:lang w:eastAsia="ja-JP"/>
        </w:rPr>
        <w:t>Return value:</w:t>
      </w:r>
      <w:r>
        <w:rPr>
          <w:lang w:eastAsia="ja-JP"/>
        </w:rPr>
        <w:tab/>
      </w:r>
      <w:r>
        <w:rPr>
          <w:lang w:eastAsia="ja-JP"/>
        </w:rPr>
        <w:tab/>
        <w:t>Converted value</w:t>
      </w:r>
    </w:p>
    <w:p w:rsidR="002645B5" w:rsidRPr="000B2F2F" w:rsidRDefault="002645B5" w:rsidP="002645B5">
      <w:pPr>
        <w:rPr>
          <w:lang w:eastAsia="ja-JP"/>
        </w:rPr>
      </w:pPr>
      <w:r w:rsidRPr="000B2F2F">
        <w:rPr>
          <w:lang w:eastAsia="ja-JP"/>
        </w:rPr>
        <w:t>Examples:</w:t>
      </w:r>
    </w:p>
    <w:p w:rsidR="002645B5" w:rsidRDefault="002645B5" w:rsidP="002645B5">
      <w:pPr>
        <w:rPr>
          <w:rFonts w:ascii="Courier New" w:hAnsi="Courier New" w:cs="Courier New"/>
          <w:sz w:val="20"/>
          <w:lang w:eastAsia="ja-JP"/>
        </w:rPr>
      </w:pPr>
      <w:r>
        <w:rPr>
          <w:rFonts w:ascii="Courier New" w:hAnsi="Courier New" w:cs="Courier New"/>
          <w:sz w:val="20"/>
          <w:lang w:eastAsia="ja-JP"/>
        </w:rPr>
        <w:t>ascending_sig &lt;= to_ascending(descending_sig);</w:t>
      </w:r>
    </w:p>
    <w:p w:rsidR="002645B5" w:rsidRDefault="00577A3F" w:rsidP="002645B5">
      <w:pPr>
        <w:rPr>
          <w:rFonts w:ascii="Courier New" w:hAnsi="Courier New" w:cs="Courier New"/>
          <w:sz w:val="20"/>
          <w:lang w:eastAsia="ja-JP"/>
        </w:rPr>
      </w:pPr>
      <w:r>
        <w:rPr>
          <w:rFonts w:ascii="Courier New" w:hAnsi="Courier New" w:cs="Courier New"/>
          <w:sz w:val="20"/>
          <w:lang w:eastAsia="ja-JP"/>
        </w:rPr>
        <w:t>ascending_var := to_ascending(descending_var);</w:t>
      </w:r>
    </w:p>
    <w:p w:rsidR="002645B5" w:rsidRDefault="002645B5" w:rsidP="002645B5">
      <w:pPr>
        <w:pStyle w:val="Rubrik4"/>
      </w:pPr>
      <w:r>
        <w:t>to_descending</w:t>
      </w:r>
    </w:p>
    <w:p w:rsidR="002645B5" w:rsidRPr="002645B5" w:rsidRDefault="002645B5" w:rsidP="002645B5">
      <w:pPr>
        <w:jc w:val="left"/>
        <w:rPr>
          <w:rFonts w:ascii="Courier New" w:hAnsi="Courier New" w:cs="Courier New"/>
          <w:sz w:val="20"/>
          <w:lang w:eastAsia="ja-JP"/>
        </w:rPr>
      </w:pPr>
      <w:r>
        <w:rPr>
          <w:rFonts w:ascii="Courier New" w:hAnsi="Courier New" w:cs="Courier New"/>
          <w:sz w:val="20"/>
          <w:lang w:eastAsia="ja-JP"/>
        </w:rPr>
        <w:t>function to_de</w:t>
      </w:r>
      <w:r w:rsidRPr="002645B5">
        <w:rPr>
          <w:rFonts w:ascii="Courier New" w:hAnsi="Courier New" w:cs="Courier New"/>
          <w:sz w:val="20"/>
          <w:lang w:eastAsia="ja-JP"/>
        </w:rPr>
        <w:t>scending(</w:t>
      </w:r>
    </w:p>
    <w:p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constant s                  : std_logic_vector</w:t>
      </w:r>
      <w:r>
        <w:rPr>
          <w:rFonts w:ascii="Courier New" w:hAnsi="Courier New" w:cs="Courier New"/>
          <w:sz w:val="20"/>
          <w:lang w:eastAsia="ja-JP"/>
        </w:rPr>
        <w:t xml:space="preserve"> | unsigned | signed</w:t>
      </w:r>
    </w:p>
    <w:p w:rsidR="002645B5" w:rsidRPr="000B2F2F"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 return std_logic_vector</w:t>
      </w:r>
      <w:r>
        <w:rPr>
          <w:rFonts w:ascii="Courier New" w:hAnsi="Courier New" w:cs="Courier New"/>
          <w:sz w:val="20"/>
          <w:lang w:eastAsia="ja-JP"/>
        </w:rPr>
        <w:t xml:space="preserve"> | unsigned | signed</w:t>
      </w:r>
      <w:r w:rsidRPr="002645B5">
        <w:rPr>
          <w:rFonts w:ascii="Courier New" w:hAnsi="Courier New" w:cs="Courier New"/>
          <w:sz w:val="20"/>
          <w:lang w:eastAsia="ja-JP"/>
        </w:rPr>
        <w:t>;</w:t>
      </w:r>
    </w:p>
    <w:p w:rsidR="002645B5" w:rsidRDefault="002645B5" w:rsidP="002645B5">
      <w:pPr>
        <w:rPr>
          <w:rFonts w:ascii="Courier New" w:hAnsi="Courier New" w:cs="Courier New"/>
          <w:sz w:val="20"/>
          <w:lang w:eastAsia="ja-JP"/>
        </w:rPr>
      </w:pPr>
    </w:p>
    <w:p w:rsidR="002E7A47" w:rsidRPr="000B2F2F" w:rsidRDefault="00FB5C9B" w:rsidP="002E7A47">
      <w:pPr>
        <w:jc w:val="left"/>
        <w:rPr>
          <w:lang w:eastAsia="ja-JP"/>
        </w:rPr>
      </w:pPr>
      <w:r>
        <w:rPr>
          <w:lang w:eastAsia="ja-JP"/>
        </w:rPr>
        <w:t>Converts a vector</w:t>
      </w:r>
      <w:r w:rsidR="002E7A47">
        <w:rPr>
          <w:lang w:eastAsia="ja-JP"/>
        </w:rPr>
        <w:t xml:space="preserve"> to descending range ("downto-range"). </w:t>
      </w:r>
      <w:r w:rsidR="002E7A47">
        <w:rPr>
          <w:lang w:eastAsia="ja-JP"/>
        </w:rPr>
        <w:br/>
        <w:t xml:space="preserve">The argument s can have ascending or descending range. </w:t>
      </w:r>
      <w:r w:rsidR="002E7A47">
        <w:rPr>
          <w:lang w:eastAsia="ja-JP"/>
        </w:rPr>
        <w:br/>
        <w:t>E.g. an argument defined as a std_logic_vector(1 to 3)</w:t>
      </w:r>
      <w:r w:rsidR="002E7A47">
        <w:rPr>
          <w:lang w:eastAsia="ja-JP"/>
        </w:rPr>
        <w:br/>
        <w:t>will be returned as a std_logic_vector(3 downto 1).</w:t>
      </w:r>
    </w:p>
    <w:p w:rsidR="002E7A47" w:rsidRDefault="002E7A47" w:rsidP="002E7A47">
      <w:pPr>
        <w:rPr>
          <w:lang w:eastAsia="ja-JP"/>
        </w:rPr>
      </w:pPr>
      <w:r w:rsidRPr="000B2F2F">
        <w:rPr>
          <w:lang w:eastAsia="ja-JP"/>
        </w:rPr>
        <w:t xml:space="preserve">Arguments: </w:t>
      </w:r>
    </w:p>
    <w:p w:rsidR="002E7A47" w:rsidRDefault="002E7A47" w:rsidP="002E7A47">
      <w:pPr>
        <w:jc w:val="left"/>
        <w:rPr>
          <w:lang w:eastAsia="ja-JP"/>
        </w:rPr>
      </w:pPr>
      <w:r>
        <w:rPr>
          <w:lang w:eastAsia="ja-JP"/>
        </w:rPr>
        <w:t xml:space="preserve"> s</w:t>
      </w:r>
      <w:r>
        <w:rPr>
          <w:lang w:eastAsia="ja-JP"/>
        </w:rPr>
        <w:tab/>
      </w:r>
      <w:r>
        <w:rPr>
          <w:lang w:eastAsia="ja-JP"/>
        </w:rPr>
        <w:tab/>
      </w:r>
      <w:r>
        <w:rPr>
          <w:lang w:eastAsia="ja-JP"/>
        </w:rPr>
        <w:tab/>
      </w:r>
      <w:r w:rsidR="00985C0C">
        <w:rPr>
          <w:lang w:eastAsia="ja-JP"/>
        </w:rPr>
        <w:t>Constant, s</w:t>
      </w:r>
      <w:r>
        <w:rPr>
          <w:lang w:eastAsia="ja-JP"/>
        </w:rPr>
        <w:t xml:space="preserve">ignal </w:t>
      </w:r>
      <w:r w:rsidR="00920827">
        <w:rPr>
          <w:lang w:eastAsia="ja-JP"/>
        </w:rPr>
        <w:t xml:space="preserve">or variable </w:t>
      </w:r>
      <w:r>
        <w:rPr>
          <w:lang w:eastAsia="ja-JP"/>
        </w:rPr>
        <w:t>to convert</w:t>
      </w:r>
    </w:p>
    <w:p w:rsidR="002E7A47" w:rsidRPr="000B2F2F" w:rsidRDefault="00920827" w:rsidP="002E7A47">
      <w:pPr>
        <w:jc w:val="left"/>
        <w:rPr>
          <w:lang w:eastAsia="ja-JP"/>
        </w:rPr>
      </w:pPr>
      <w:r>
        <w:rPr>
          <w:lang w:eastAsia="ja-JP"/>
        </w:rPr>
        <w:t>Return value:</w:t>
      </w:r>
      <w:r>
        <w:rPr>
          <w:lang w:eastAsia="ja-JP"/>
        </w:rPr>
        <w:tab/>
      </w:r>
      <w:r>
        <w:rPr>
          <w:lang w:eastAsia="ja-JP"/>
        </w:rPr>
        <w:tab/>
        <w:t>Converted value</w:t>
      </w:r>
    </w:p>
    <w:p w:rsidR="002E7A47" w:rsidRPr="000B2F2F" w:rsidRDefault="002E7A47" w:rsidP="002E7A47">
      <w:pPr>
        <w:rPr>
          <w:lang w:eastAsia="ja-JP"/>
        </w:rPr>
      </w:pPr>
      <w:r w:rsidRPr="000B2F2F">
        <w:rPr>
          <w:lang w:eastAsia="ja-JP"/>
        </w:rPr>
        <w:t>Examples:</w:t>
      </w:r>
    </w:p>
    <w:p w:rsidR="002E7A47" w:rsidRDefault="002E7A47" w:rsidP="002E7A47">
      <w:pPr>
        <w:rPr>
          <w:rFonts w:ascii="Courier New" w:hAnsi="Courier New" w:cs="Courier New"/>
          <w:sz w:val="20"/>
          <w:lang w:eastAsia="ja-JP"/>
        </w:rPr>
      </w:pPr>
      <w:r>
        <w:rPr>
          <w:rFonts w:ascii="Courier New" w:hAnsi="Courier New" w:cs="Courier New"/>
          <w:sz w:val="20"/>
          <w:lang w:eastAsia="ja-JP"/>
        </w:rPr>
        <w:t>descending_sig &lt;= to_descending(ascending_sig);</w:t>
      </w:r>
    </w:p>
    <w:p w:rsidR="002E7A47" w:rsidRDefault="002E7A47" w:rsidP="002E7A47">
      <w:pPr>
        <w:rPr>
          <w:rFonts w:ascii="Courier New" w:hAnsi="Courier New" w:cs="Courier New"/>
          <w:sz w:val="20"/>
          <w:lang w:eastAsia="ja-JP"/>
        </w:rPr>
      </w:pPr>
      <w:r>
        <w:rPr>
          <w:rFonts w:ascii="Courier New" w:hAnsi="Courier New" w:cs="Courier New"/>
          <w:sz w:val="20"/>
          <w:lang w:eastAsia="ja-JP"/>
        </w:rPr>
        <w:t>descending_var := to_descending(a</w:t>
      </w:r>
      <w:r w:rsidR="00B62BA0">
        <w:rPr>
          <w:rFonts w:ascii="Courier New" w:hAnsi="Courier New" w:cs="Courier New"/>
          <w:sz w:val="20"/>
          <w:lang w:eastAsia="ja-JP"/>
        </w:rPr>
        <w:t>scending_var</w:t>
      </w:r>
      <w:r>
        <w:rPr>
          <w:rFonts w:ascii="Courier New" w:hAnsi="Courier New" w:cs="Courier New"/>
          <w:sz w:val="20"/>
          <w:lang w:eastAsia="ja-JP"/>
        </w:rPr>
        <w:t>);</w:t>
      </w:r>
    </w:p>
    <w:p w:rsidR="00C304D1" w:rsidRDefault="00C304D1">
      <w:pPr>
        <w:spacing w:after="0"/>
        <w:jc w:val="left"/>
        <w:rPr>
          <w:lang w:eastAsia="ja-JP"/>
        </w:rPr>
      </w:pPr>
      <w:r>
        <w:rPr>
          <w:lang w:eastAsia="ja-JP"/>
        </w:rPr>
        <w:br w:type="page"/>
      </w:r>
    </w:p>
    <w:p w:rsidR="00C304D1" w:rsidRDefault="00C304D1" w:rsidP="00C304D1">
      <w:pPr>
        <w:pStyle w:val="Rubrik4"/>
      </w:pPr>
      <w:bookmarkStart w:id="3" w:name="_Ref410676759"/>
      <w:r>
        <w:lastRenderedPageBreak/>
        <w:t>hxstr</w:t>
      </w:r>
      <w:bookmarkEnd w:id="3"/>
    </w:p>
    <w:p w:rsidR="00C304D1" w:rsidRPr="00C304D1"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function hxstr(</w:t>
      </w:r>
    </w:p>
    <w:p w:rsidR="00C304D1" w:rsidRPr="00C304D1" w:rsidRDefault="00AD780F" w:rsidP="00C304D1">
      <w:pPr>
        <w:jc w:val="left"/>
        <w:rPr>
          <w:rFonts w:ascii="Courier New" w:hAnsi="Courier New" w:cs="Courier New"/>
          <w:sz w:val="20"/>
          <w:lang w:eastAsia="ja-JP"/>
        </w:rPr>
      </w:pPr>
      <w:r>
        <w:rPr>
          <w:rFonts w:ascii="Courier New" w:hAnsi="Courier New" w:cs="Courier New"/>
          <w:sz w:val="20"/>
          <w:lang w:eastAsia="ja-JP"/>
        </w:rPr>
        <w:t xml:space="preserve">  constant s                  </w:t>
      </w:r>
      <w:r w:rsidR="00C304D1" w:rsidRPr="00C304D1">
        <w:rPr>
          <w:rFonts w:ascii="Courier New" w:hAnsi="Courier New" w:cs="Courier New"/>
          <w:sz w:val="20"/>
          <w:lang w:eastAsia="ja-JP"/>
        </w:rPr>
        <w:t>: std_logic_vector</w:t>
      </w:r>
      <w:r w:rsidR="00C304D1">
        <w:rPr>
          <w:rFonts w:ascii="Courier New" w:hAnsi="Courier New" w:cs="Courier New"/>
          <w:sz w:val="20"/>
          <w:lang w:eastAsia="ja-JP"/>
        </w:rPr>
        <w:t xml:space="preserve"> | unsigned | signed</w:t>
      </w:r>
      <w:r w:rsidR="00C304D1" w:rsidRPr="00C304D1">
        <w:rPr>
          <w:rFonts w:ascii="Courier New" w:hAnsi="Courier New" w:cs="Courier New"/>
          <w:sz w:val="20"/>
          <w:lang w:eastAsia="ja-JP"/>
        </w:rPr>
        <w:t>;</w:t>
      </w:r>
    </w:p>
    <w:p w:rsidR="00C304D1" w:rsidRPr="00C304D1"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 xml:space="preserve">  </w:t>
      </w:r>
      <w:r w:rsidR="00AD780F">
        <w:rPr>
          <w:rFonts w:ascii="Courier New" w:hAnsi="Courier New" w:cs="Courier New"/>
          <w:sz w:val="20"/>
          <w:lang w:eastAsia="ja-JP"/>
        </w:rPr>
        <w:t xml:space="preserve">constant prefix             </w:t>
      </w:r>
      <w:r w:rsidRPr="00C304D1">
        <w:rPr>
          <w:rFonts w:ascii="Courier New" w:hAnsi="Courier New" w:cs="Courier New"/>
          <w:sz w:val="20"/>
          <w:lang w:eastAsia="ja-JP"/>
        </w:rPr>
        <w:t>: string := "";</w:t>
      </w:r>
    </w:p>
    <w:p w:rsidR="00C304D1" w:rsidRPr="00C304D1" w:rsidRDefault="00AD780F" w:rsidP="00C304D1">
      <w:pPr>
        <w:jc w:val="left"/>
        <w:rPr>
          <w:rFonts w:ascii="Courier New" w:hAnsi="Courier New" w:cs="Courier New"/>
          <w:sz w:val="20"/>
          <w:lang w:eastAsia="ja-JP"/>
        </w:rPr>
      </w:pPr>
      <w:r>
        <w:rPr>
          <w:rFonts w:ascii="Courier New" w:hAnsi="Courier New" w:cs="Courier New"/>
          <w:sz w:val="20"/>
          <w:lang w:eastAsia="ja-JP"/>
        </w:rPr>
        <w:t xml:space="preserve">  </w:t>
      </w:r>
      <w:r w:rsidR="00C304D1" w:rsidRPr="00C304D1">
        <w:rPr>
          <w:rFonts w:ascii="Courier New" w:hAnsi="Courier New" w:cs="Courier New"/>
          <w:sz w:val="20"/>
          <w:lang w:eastAsia="ja-JP"/>
        </w:rPr>
        <w:t>constant postfix            : string := ""</w:t>
      </w:r>
    </w:p>
    <w:p w:rsidR="00C304D1" w:rsidRPr="000B2F2F"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 return string;</w:t>
      </w:r>
    </w:p>
    <w:p w:rsidR="00C304D1" w:rsidRDefault="00C304D1" w:rsidP="00C304D1">
      <w:pPr>
        <w:rPr>
          <w:rFonts w:ascii="Courier New" w:hAnsi="Courier New" w:cs="Courier New"/>
          <w:sz w:val="20"/>
          <w:lang w:eastAsia="ja-JP"/>
        </w:rPr>
      </w:pPr>
    </w:p>
    <w:p w:rsidR="00B7388D" w:rsidRDefault="00FB5C9B" w:rsidP="00B7388D">
      <w:pPr>
        <w:jc w:val="left"/>
        <w:rPr>
          <w:lang w:eastAsia="ja-JP"/>
        </w:rPr>
      </w:pPr>
      <w:r>
        <w:rPr>
          <w:lang w:eastAsia="ja-JP"/>
        </w:rPr>
        <w:t>Converts a vector</w:t>
      </w:r>
      <w:r w:rsidR="00B7388D">
        <w:rPr>
          <w:lang w:eastAsia="ja-JP"/>
        </w:rPr>
        <w:t xml:space="preserve"> to a string in hexadecimal format.</w:t>
      </w:r>
      <w:r w:rsidR="00B7388D">
        <w:rPr>
          <w:lang w:eastAsia="ja-JP"/>
        </w:rPr>
        <w:br/>
        <w:t>An optional prefix can be specified, e.g. "0x", as well as a suffix.</w:t>
      </w:r>
    </w:p>
    <w:p w:rsidR="00B7388D" w:rsidRDefault="00B7388D" w:rsidP="00B7388D">
      <w:pPr>
        <w:jc w:val="left"/>
        <w:rPr>
          <w:lang w:eastAsia="ja-JP"/>
        </w:rPr>
      </w:pPr>
      <w:r>
        <w:rPr>
          <w:lang w:eastAsia="ja-JP"/>
        </w:rPr>
        <w:t>The input argument can have ascending range ( "to-range" ) or descending range ("downto-range").</w:t>
      </w:r>
      <w:r w:rsidR="00CD4F62">
        <w:rPr>
          <w:lang w:eastAsia="ja-JP"/>
        </w:rPr>
        <w:t xml:space="preserve"> </w:t>
      </w:r>
      <w:r w:rsidR="00CD4F62" w:rsidRPr="00CD4F62">
        <w:rPr>
          <w:lang w:eastAsia="ja-JP"/>
        </w:rPr>
        <w:t>There is no vector length limitation.</w:t>
      </w:r>
    </w:p>
    <w:p w:rsidR="00B7388D" w:rsidRDefault="00B7388D" w:rsidP="00B7388D">
      <w:pPr>
        <w:jc w:val="left"/>
        <w:rPr>
          <w:lang w:eastAsia="ja-JP"/>
        </w:rPr>
      </w:pPr>
      <w:r>
        <w:rPr>
          <w:lang w:eastAsia="ja-JP"/>
        </w:rPr>
        <w:t xml:space="preserve">Arguments: </w:t>
      </w:r>
    </w:p>
    <w:p w:rsidR="00B7388D" w:rsidRDefault="00B7388D" w:rsidP="00B7388D">
      <w:pPr>
        <w:jc w:val="left"/>
        <w:rPr>
          <w:lang w:eastAsia="ja-JP"/>
        </w:rPr>
      </w:pPr>
      <w:r>
        <w:rPr>
          <w:lang w:eastAsia="ja-JP"/>
        </w:rPr>
        <w:t xml:space="preserve">  s                      Constant, signal or variable to convert</w:t>
      </w:r>
    </w:p>
    <w:p w:rsidR="0003705C" w:rsidRDefault="00B7388D" w:rsidP="00B7388D">
      <w:pPr>
        <w:jc w:val="left"/>
        <w:rPr>
          <w:lang w:eastAsia="ja-JP"/>
        </w:rPr>
      </w:pPr>
      <w:r>
        <w:rPr>
          <w:lang w:eastAsia="ja-JP"/>
        </w:rPr>
        <w:t>Return value:   Converted value</w:t>
      </w:r>
    </w:p>
    <w:p w:rsidR="00C304D1" w:rsidRPr="000B2F2F" w:rsidRDefault="00C304D1" w:rsidP="00C304D1">
      <w:pPr>
        <w:rPr>
          <w:lang w:eastAsia="ja-JP"/>
        </w:rPr>
      </w:pPr>
      <w:r w:rsidRPr="000B2F2F">
        <w:rPr>
          <w:lang w:eastAsia="ja-JP"/>
        </w:rPr>
        <w:t>Examples:</w:t>
      </w:r>
    </w:p>
    <w:p w:rsidR="0045184B" w:rsidRPr="0045184B" w:rsidRDefault="0045184B" w:rsidP="0045184B">
      <w:pPr>
        <w:rPr>
          <w:rFonts w:ascii="Courier New" w:hAnsi="Courier New" w:cs="Courier New"/>
          <w:sz w:val="20"/>
          <w:lang w:eastAsia="ja-JP"/>
        </w:rPr>
      </w:pPr>
      <w:r w:rsidRPr="0045184B">
        <w:rPr>
          <w:rFonts w:ascii="Courier New" w:hAnsi="Courier New" w:cs="Courier New"/>
          <w:sz w:val="20"/>
          <w:lang w:eastAsia="ja-JP"/>
        </w:rPr>
        <w:t>print("value=" &amp; hxstr(s));</w:t>
      </w:r>
    </w:p>
    <w:p w:rsidR="0045184B" w:rsidRPr="0045184B" w:rsidRDefault="0045184B" w:rsidP="0045184B">
      <w:pPr>
        <w:rPr>
          <w:rFonts w:ascii="Courier New" w:hAnsi="Courier New" w:cs="Courier New"/>
          <w:sz w:val="20"/>
          <w:lang w:eastAsia="ja-JP"/>
        </w:rPr>
      </w:pPr>
      <w:r w:rsidRPr="0045184B">
        <w:rPr>
          <w:rFonts w:ascii="Courier New" w:hAnsi="Courier New" w:cs="Courier New"/>
          <w:sz w:val="20"/>
          <w:lang w:eastAsia="ja-JP"/>
        </w:rPr>
        <w:t>print("value=" &amp; hxstr(s, "0x"));</w:t>
      </w:r>
    </w:p>
    <w:p w:rsidR="0045184B" w:rsidRDefault="0045184B" w:rsidP="0045184B">
      <w:pPr>
        <w:rPr>
          <w:lang w:eastAsia="ja-JP"/>
        </w:rPr>
      </w:pPr>
      <w:r w:rsidRPr="0045184B">
        <w:rPr>
          <w:rFonts w:ascii="Courier New" w:hAnsi="Courier New" w:cs="Courier New"/>
          <w:sz w:val="20"/>
          <w:lang w:eastAsia="ja-JP"/>
        </w:rPr>
        <w:t>print("value=" &amp; hxstr(s, "16#", "#"));</w:t>
      </w:r>
      <w:r>
        <w:rPr>
          <w:lang w:eastAsia="ja-JP"/>
        </w:rPr>
        <w:t xml:space="preserve"> </w:t>
      </w:r>
    </w:p>
    <w:p w:rsidR="00733E90" w:rsidRDefault="00733E90">
      <w:pPr>
        <w:spacing w:after="0"/>
        <w:jc w:val="left"/>
        <w:rPr>
          <w:lang w:eastAsia="ja-JP"/>
        </w:rPr>
      </w:pPr>
      <w:r>
        <w:rPr>
          <w:lang w:eastAsia="ja-JP"/>
        </w:rPr>
        <w:br w:type="page"/>
      </w:r>
    </w:p>
    <w:p w:rsidR="00733E90" w:rsidRDefault="00733E90" w:rsidP="00733E90">
      <w:pPr>
        <w:pStyle w:val="Rubrik4"/>
      </w:pPr>
      <w:r>
        <w:lastRenderedPageBreak/>
        <w:t>More functions and procedures in txt_util.vhd</w:t>
      </w:r>
    </w:p>
    <w:p w:rsidR="0078778C" w:rsidRDefault="00CD4F62" w:rsidP="00733E90">
      <w:pPr>
        <w:jc w:val="left"/>
        <w:rPr>
          <w:rFonts w:ascii="Courier New" w:hAnsi="Courier New" w:cs="Courier New"/>
          <w:sz w:val="20"/>
        </w:rPr>
      </w:pPr>
      <w:r>
        <w:rPr>
          <w:rFonts w:ascii="Courier New" w:hAnsi="Courier New" w:cs="Courier New"/>
          <w:sz w:val="20"/>
        </w:rPr>
        <w:t xml:space="preserve">    </w:t>
      </w:r>
      <w:r w:rsidR="00733E90" w:rsidRPr="00733E90">
        <w:rPr>
          <w:rFonts w:ascii="Courier New" w:hAnsi="Courier New" w:cs="Courier New"/>
          <w:sz w:val="20"/>
        </w:rPr>
        <w:t>-- conv</w:t>
      </w:r>
      <w:r w:rsidR="00733E90">
        <w:rPr>
          <w:rFonts w:ascii="Courier New" w:hAnsi="Courier New" w:cs="Courier New"/>
          <w:sz w:val="20"/>
        </w:rPr>
        <w:t>erts std_logic into a character</w:t>
      </w:r>
      <w:r w:rsidR="00733E90">
        <w:rPr>
          <w:rFonts w:ascii="Courier New" w:hAnsi="Courier New" w:cs="Courier New"/>
          <w:sz w:val="20"/>
        </w:rPr>
        <w:br/>
      </w:r>
      <w:r w:rsidR="00733E90" w:rsidRPr="00733E90">
        <w:rPr>
          <w:rFonts w:ascii="Courier New" w:hAnsi="Courier New" w:cs="Courier New"/>
          <w:sz w:val="20"/>
        </w:rPr>
        <w:t xml:space="preserve">    function chr(sl: std_logic)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std_logic into a string (1 to 1)</w:t>
      </w:r>
      <w:r w:rsidR="00733E90">
        <w:rPr>
          <w:rFonts w:ascii="Courier New" w:hAnsi="Courier New" w:cs="Courier New"/>
          <w:sz w:val="20"/>
        </w:rPr>
        <w:br/>
      </w:r>
      <w:r w:rsidR="00733E90" w:rsidRPr="00733E90">
        <w:rPr>
          <w:rFonts w:ascii="Courier New" w:hAnsi="Courier New" w:cs="Courier New"/>
          <w:sz w:val="20"/>
        </w:rPr>
        <w:t xml:space="preserve">    function str(sl: std_logic)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std_logic_vector into a string (binary base)</w:t>
      </w:r>
      <w:r w:rsidR="00733E90">
        <w:rPr>
          <w:rFonts w:ascii="Courier New" w:hAnsi="Courier New" w:cs="Courier New"/>
          <w:sz w:val="20"/>
        </w:rPr>
        <w:br/>
      </w:r>
      <w:r w:rsidR="00733E90" w:rsidRPr="00733E90">
        <w:rPr>
          <w:rFonts w:ascii="Courier New" w:hAnsi="Courier New" w:cs="Courier New"/>
          <w:sz w:val="20"/>
        </w:rPr>
        <w:t xml:space="preserve">    function str(slv: std_logic_vector)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boolean into a string</w:t>
      </w:r>
      <w:r w:rsidR="00733E90">
        <w:rPr>
          <w:rFonts w:ascii="Courier New" w:hAnsi="Courier New" w:cs="Courier New"/>
          <w:sz w:val="20"/>
        </w:rPr>
        <w:br/>
      </w:r>
      <w:r w:rsidR="00733E90" w:rsidRPr="00733E90">
        <w:rPr>
          <w:rFonts w:ascii="Courier New" w:hAnsi="Courier New" w:cs="Courier New"/>
          <w:sz w:val="20"/>
        </w:rPr>
        <w:t xml:space="preserve">    function str(b: boolean)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an integer into a single character</w:t>
      </w:r>
      <w:r w:rsidR="00733E90">
        <w:rPr>
          <w:rFonts w:ascii="Courier New" w:hAnsi="Courier New" w:cs="Courier New"/>
          <w:sz w:val="20"/>
        </w:rPr>
        <w:br/>
      </w:r>
      <w:r w:rsidR="00733E90" w:rsidRPr="00733E90">
        <w:rPr>
          <w:rFonts w:ascii="Courier New" w:hAnsi="Courier New" w:cs="Courier New"/>
          <w:sz w:val="20"/>
        </w:rPr>
        <w:t xml:space="preserve">    -- (can also be used for hex conversion and other bases)</w:t>
      </w:r>
      <w:r w:rsidR="00733E90">
        <w:rPr>
          <w:rFonts w:ascii="Courier New" w:hAnsi="Courier New" w:cs="Courier New"/>
          <w:sz w:val="20"/>
        </w:rPr>
        <w:br/>
      </w:r>
      <w:r w:rsidR="00733E90" w:rsidRPr="00733E90">
        <w:rPr>
          <w:rFonts w:ascii="Courier New" w:hAnsi="Courier New" w:cs="Courier New"/>
          <w:sz w:val="20"/>
        </w:rPr>
        <w:t xml:space="preserve">    function chr(int: integer)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integer into string using specified base</w:t>
      </w:r>
      <w:r w:rsidR="00733E90">
        <w:rPr>
          <w:rFonts w:ascii="Courier New" w:hAnsi="Courier New" w:cs="Courier New"/>
          <w:sz w:val="20"/>
        </w:rPr>
        <w:br/>
      </w:r>
      <w:r w:rsidR="00733E90" w:rsidRPr="00733E90">
        <w:rPr>
          <w:rFonts w:ascii="Courier New" w:hAnsi="Courier New" w:cs="Courier New"/>
          <w:sz w:val="20"/>
        </w:rPr>
        <w:t xml:space="preserve">    function str(int: integer; base: integer)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integer to string, using base 10</w:t>
      </w:r>
      <w:r w:rsidR="00733E90">
        <w:rPr>
          <w:rFonts w:ascii="Courier New" w:hAnsi="Courier New" w:cs="Courier New"/>
          <w:sz w:val="20"/>
        </w:rPr>
        <w:br/>
      </w:r>
      <w:r w:rsidR="00733E90" w:rsidRPr="00733E90">
        <w:rPr>
          <w:rFonts w:ascii="Courier New" w:hAnsi="Courier New" w:cs="Courier New"/>
          <w:sz w:val="20"/>
        </w:rPr>
        <w:t xml:space="preserve">    function str(int: integer)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std_logic_vector into a string in hex format</w:t>
      </w:r>
      <w:r w:rsidR="00592F8D">
        <w:rPr>
          <w:rFonts w:ascii="Courier New" w:hAnsi="Courier New" w:cs="Courier New"/>
          <w:sz w:val="20"/>
        </w:rPr>
        <w:br/>
      </w:r>
      <w:r w:rsidR="00592F8D" w:rsidRPr="00592F8D">
        <w:rPr>
          <w:rFonts w:ascii="Courier New" w:hAnsi="Courier New" w:cs="Courier New"/>
          <w:i/>
          <w:sz w:val="20"/>
        </w:rPr>
        <w:t xml:space="preserve">    -- NOTE: Argument limited to 32 bits. Consider hxstr(), see p </w:t>
      </w:r>
      <w:r w:rsidR="00592F8D" w:rsidRPr="00592F8D">
        <w:rPr>
          <w:rFonts w:ascii="Courier New" w:hAnsi="Courier New" w:cs="Courier New"/>
          <w:i/>
          <w:sz w:val="20"/>
        </w:rPr>
        <w:fldChar w:fldCharType="begin"/>
      </w:r>
      <w:r w:rsidR="00592F8D" w:rsidRPr="00592F8D">
        <w:rPr>
          <w:rFonts w:ascii="Courier New" w:hAnsi="Courier New" w:cs="Courier New"/>
          <w:i/>
          <w:sz w:val="20"/>
        </w:rPr>
        <w:instrText xml:space="preserve"> PAGEREF _Ref410676759 \h </w:instrText>
      </w:r>
      <w:r w:rsidR="00592F8D" w:rsidRPr="00592F8D">
        <w:rPr>
          <w:rFonts w:ascii="Courier New" w:hAnsi="Courier New" w:cs="Courier New"/>
          <w:i/>
          <w:sz w:val="20"/>
        </w:rPr>
      </w:r>
      <w:r w:rsidR="00592F8D" w:rsidRPr="00592F8D">
        <w:rPr>
          <w:rFonts w:ascii="Courier New" w:hAnsi="Courier New" w:cs="Courier New"/>
          <w:i/>
          <w:sz w:val="20"/>
        </w:rPr>
        <w:fldChar w:fldCharType="separate"/>
      </w:r>
      <w:r w:rsidR="00592F8D" w:rsidRPr="00592F8D">
        <w:rPr>
          <w:rFonts w:ascii="Courier New" w:hAnsi="Courier New" w:cs="Courier New"/>
          <w:i/>
          <w:noProof/>
          <w:sz w:val="20"/>
        </w:rPr>
        <w:t>37</w:t>
      </w:r>
      <w:r w:rsidR="00592F8D" w:rsidRPr="00592F8D">
        <w:rPr>
          <w:rFonts w:ascii="Courier New" w:hAnsi="Courier New" w:cs="Courier New"/>
          <w:i/>
          <w:sz w:val="20"/>
        </w:rPr>
        <w:fldChar w:fldCharType="end"/>
      </w:r>
      <w:r w:rsidR="00592F8D" w:rsidRPr="00592F8D">
        <w:rPr>
          <w:rFonts w:ascii="Courier New" w:hAnsi="Courier New" w:cs="Courier New"/>
          <w:i/>
          <w:sz w:val="20"/>
        </w:rPr>
        <w:t>.</w:t>
      </w:r>
      <w:r w:rsidR="00733E90" w:rsidRPr="00592F8D">
        <w:rPr>
          <w:rFonts w:ascii="Courier New" w:hAnsi="Courier New" w:cs="Courier New"/>
          <w:i/>
          <w:sz w:val="20"/>
        </w:rPr>
        <w:br/>
      </w:r>
      <w:r w:rsidR="00733E90" w:rsidRPr="00733E90">
        <w:rPr>
          <w:rFonts w:ascii="Courier New" w:hAnsi="Courier New" w:cs="Courier New"/>
          <w:sz w:val="20"/>
        </w:rPr>
        <w:t xml:space="preserve">    function hstr(slv: std_logic_vector) return string;</w:t>
      </w:r>
      <w:r w:rsidR="00733E90">
        <w:rPr>
          <w:rFonts w:ascii="Courier New" w:hAnsi="Courier New" w:cs="Courier New"/>
          <w:sz w:val="20"/>
        </w:rPr>
        <w:br/>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functions to manipulate strings</w:t>
      </w:r>
      <w:r w:rsidR="00733E90">
        <w:rPr>
          <w:rFonts w:ascii="Courier New" w:hAnsi="Courier New" w:cs="Courier New"/>
          <w:sz w:val="20"/>
        </w:rPr>
        <w:br/>
      </w:r>
      <w:r w:rsidR="00733E90" w:rsidRPr="00733E90">
        <w:rPr>
          <w:rFonts w:ascii="Courier New" w:hAnsi="Courier New" w:cs="Courier New"/>
          <w:sz w:val="20"/>
        </w:rPr>
        <w:t xml:space="preserve">    -----------------------------------</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character to upper case</w:t>
      </w:r>
      <w:r w:rsidR="00733E90">
        <w:rPr>
          <w:rFonts w:ascii="Courier New" w:hAnsi="Courier New" w:cs="Courier New"/>
          <w:sz w:val="20"/>
        </w:rPr>
        <w:br/>
      </w:r>
      <w:r w:rsidR="00733E90" w:rsidRPr="00733E90">
        <w:rPr>
          <w:rFonts w:ascii="Courier New" w:hAnsi="Courier New" w:cs="Courier New"/>
          <w:sz w:val="20"/>
        </w:rPr>
        <w:t xml:space="preserve">    function to_upper(c: character)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character to lower case</w:t>
      </w:r>
      <w:r w:rsidR="00733E90">
        <w:rPr>
          <w:rFonts w:ascii="Courier New" w:hAnsi="Courier New" w:cs="Courier New"/>
          <w:sz w:val="20"/>
        </w:rPr>
        <w:br/>
      </w:r>
      <w:r w:rsidR="00733E90" w:rsidRPr="00733E90">
        <w:rPr>
          <w:rFonts w:ascii="Courier New" w:hAnsi="Courier New" w:cs="Courier New"/>
          <w:sz w:val="20"/>
        </w:rPr>
        <w:t xml:space="preserve">    function to_lower(c: character)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string to upper case</w:t>
      </w:r>
      <w:r w:rsidR="00733E90">
        <w:rPr>
          <w:rFonts w:ascii="Courier New" w:hAnsi="Courier New" w:cs="Courier New"/>
          <w:sz w:val="20"/>
        </w:rPr>
        <w:br/>
      </w:r>
      <w:r w:rsidR="00733E90" w:rsidRPr="00733E90">
        <w:rPr>
          <w:rFonts w:ascii="Courier New" w:hAnsi="Courier New" w:cs="Courier New"/>
          <w:sz w:val="20"/>
        </w:rPr>
        <w:t xml:space="preserve">    function to_upper(s: string)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string to lower case</w:t>
      </w:r>
      <w:r w:rsidR="00733E90">
        <w:rPr>
          <w:rFonts w:ascii="Courier New" w:hAnsi="Courier New" w:cs="Courier New"/>
          <w:sz w:val="20"/>
        </w:rPr>
        <w:br/>
      </w:r>
      <w:r w:rsidR="00733E90" w:rsidRPr="00733E90">
        <w:rPr>
          <w:rFonts w:ascii="Courier New" w:hAnsi="Courier New" w:cs="Courier New"/>
          <w:sz w:val="20"/>
        </w:rPr>
        <w:t xml:space="preserve">    function to_lower(s: string) return string;</w:t>
      </w:r>
      <w:r w:rsidR="00733E90">
        <w:rPr>
          <w:rFonts w:ascii="Courier New" w:hAnsi="Courier New" w:cs="Courier New"/>
          <w:sz w:val="20"/>
        </w:rPr>
        <w:br/>
      </w:r>
      <w:r w:rsidR="00733E90" w:rsidRPr="00733E90">
        <w:rPr>
          <w:rFonts w:ascii="Courier New" w:hAnsi="Courier New" w:cs="Courier New"/>
          <w:sz w:val="20"/>
        </w:rPr>
        <w:tab/>
        <w:t xml:space="preserve"> </w:t>
      </w:r>
      <w:r w:rsidR="00733E90">
        <w:rPr>
          <w:rFonts w:ascii="Courier New" w:hAnsi="Courier New" w:cs="Courier New"/>
          <w:sz w:val="20"/>
        </w:rPr>
        <w:br/>
        <w:t xml:space="preserve">    </w:t>
      </w:r>
      <w:r w:rsidR="00733E90" w:rsidRPr="00733E90">
        <w:rPr>
          <w:rFonts w:ascii="Courier New" w:hAnsi="Courier New" w:cs="Courier New"/>
          <w:sz w:val="20"/>
        </w:rPr>
        <w:t>-- checks if whitespace (JFF)</w:t>
      </w:r>
      <w:r w:rsidR="00733E90">
        <w:rPr>
          <w:rFonts w:ascii="Courier New" w:hAnsi="Courier New" w:cs="Courier New"/>
          <w:sz w:val="20"/>
        </w:rPr>
        <w:br/>
        <w:t xml:space="preserve">    </w:t>
      </w:r>
      <w:r w:rsidR="00733E90" w:rsidRPr="00733E90">
        <w:rPr>
          <w:rFonts w:ascii="Courier New" w:hAnsi="Courier New" w:cs="Courier New"/>
          <w:sz w:val="20"/>
        </w:rPr>
        <w:t>function is_whitespace(c: character) return boolean;</w:t>
      </w:r>
      <w:r w:rsidR="00733E90">
        <w:rPr>
          <w:rFonts w:ascii="Courier New" w:hAnsi="Courier New" w:cs="Courier New"/>
          <w:sz w:val="20"/>
        </w:rPr>
        <w:br/>
      </w:r>
      <w:r w:rsidR="00733E90" w:rsidRPr="00733E90">
        <w:rPr>
          <w:rFonts w:ascii="Courier New" w:hAnsi="Courier New" w:cs="Courier New"/>
          <w:sz w:val="20"/>
        </w:rPr>
        <w:tab/>
        <w:t xml:space="preserve"> </w:t>
      </w:r>
      <w:r w:rsidR="00733E90">
        <w:rPr>
          <w:rFonts w:ascii="Courier New" w:hAnsi="Courier New" w:cs="Courier New"/>
          <w:sz w:val="20"/>
        </w:rPr>
        <w:br/>
        <w:t xml:space="preserve">    </w:t>
      </w:r>
      <w:r w:rsidR="00733E90" w:rsidRPr="00733E90">
        <w:rPr>
          <w:rFonts w:ascii="Courier New" w:hAnsi="Courier New" w:cs="Courier New"/>
          <w:sz w:val="20"/>
        </w:rPr>
        <w:t>-- remove leading whitespace (JFF)</w:t>
      </w:r>
      <w:r w:rsidR="00733E90">
        <w:rPr>
          <w:rFonts w:ascii="Courier New" w:hAnsi="Courier New" w:cs="Courier New"/>
          <w:sz w:val="20"/>
        </w:rPr>
        <w:br/>
        <w:t xml:space="preserve">   </w:t>
      </w:r>
      <w:r w:rsidR="00733E90" w:rsidRPr="00733E90">
        <w:rPr>
          <w:rFonts w:ascii="Courier New" w:hAnsi="Courier New" w:cs="Courier New"/>
          <w:sz w:val="20"/>
        </w:rPr>
        <w:t xml:space="preserve"> function strip_whitespace(s: string) return string;</w:t>
      </w:r>
      <w:r w:rsidR="00733E90">
        <w:rPr>
          <w:rFonts w:ascii="Courier New" w:hAnsi="Courier New" w:cs="Courier New"/>
          <w:sz w:val="20"/>
        </w:rPr>
        <w:br/>
      </w:r>
      <w:r w:rsidR="00733E90" w:rsidRPr="00733E90">
        <w:rPr>
          <w:rFonts w:ascii="Courier New" w:hAnsi="Courier New" w:cs="Courier New"/>
          <w:sz w:val="20"/>
        </w:rPr>
        <w:t xml:space="preserve">    </w:t>
      </w:r>
      <w:r w:rsidR="00733E90">
        <w:rPr>
          <w:rFonts w:ascii="Courier New" w:hAnsi="Courier New" w:cs="Courier New"/>
          <w:sz w:val="20"/>
        </w:rPr>
        <w:br/>
        <w:t xml:space="preserve">    </w:t>
      </w:r>
      <w:r w:rsidR="00733E90" w:rsidRPr="00733E90">
        <w:rPr>
          <w:rFonts w:ascii="Courier New" w:hAnsi="Courier New" w:cs="Courier New"/>
          <w:sz w:val="20"/>
        </w:rPr>
        <w:t>-- return first nonwhitespace substring (JFF)</w:t>
      </w:r>
      <w:r w:rsidR="00733E90">
        <w:rPr>
          <w:rFonts w:ascii="Courier New" w:hAnsi="Courier New" w:cs="Courier New"/>
          <w:sz w:val="20"/>
        </w:rPr>
        <w:br/>
        <w:t xml:space="preserve">    </w:t>
      </w:r>
      <w:r w:rsidR="00733E90" w:rsidRPr="00733E90">
        <w:rPr>
          <w:rFonts w:ascii="Courier New" w:hAnsi="Courier New" w:cs="Courier New"/>
          <w:sz w:val="20"/>
        </w:rPr>
        <w:t>function first_string(s: string) return string;</w:t>
      </w:r>
      <w:r w:rsidR="00733E90">
        <w:rPr>
          <w:rFonts w:ascii="Courier New" w:hAnsi="Courier New" w:cs="Courier New"/>
          <w:sz w:val="20"/>
        </w:rPr>
        <w:br/>
      </w:r>
      <w:r w:rsidR="00733E90">
        <w:rPr>
          <w:rFonts w:ascii="Courier New" w:hAnsi="Courier New" w:cs="Courier New"/>
          <w:sz w:val="20"/>
        </w:rPr>
        <w:br/>
      </w:r>
    </w:p>
    <w:p w:rsidR="0078778C" w:rsidRDefault="0078778C">
      <w:pPr>
        <w:spacing w:after="0"/>
        <w:jc w:val="left"/>
        <w:rPr>
          <w:rFonts w:ascii="Courier New" w:hAnsi="Courier New" w:cs="Courier New"/>
          <w:sz w:val="20"/>
        </w:rPr>
      </w:pPr>
      <w:r>
        <w:rPr>
          <w:rFonts w:ascii="Courier New" w:hAnsi="Courier New" w:cs="Courier New"/>
          <w:sz w:val="20"/>
        </w:rPr>
        <w:br w:type="page"/>
      </w:r>
    </w:p>
    <w:p w:rsidR="00640B13" w:rsidRPr="00733E90" w:rsidRDefault="00733E90" w:rsidP="00733E90">
      <w:pPr>
        <w:jc w:val="left"/>
        <w:rPr>
          <w:rFonts w:ascii="Courier New" w:hAnsi="Courier New" w:cs="Courier New"/>
          <w:sz w:val="20"/>
        </w:rPr>
      </w:pPr>
      <w:r w:rsidRPr="00733E90">
        <w:rPr>
          <w:rFonts w:ascii="Courier New" w:hAnsi="Courier New" w:cs="Courier New"/>
          <w:sz w:val="20"/>
        </w:rPr>
        <w:lastRenderedPageBreak/>
        <w:t xml:space="preserve">    -- finds the first non-whitespace substring in a string and (JFF)  </w:t>
      </w:r>
      <w:r>
        <w:rPr>
          <w:rFonts w:ascii="Courier New" w:hAnsi="Courier New" w:cs="Courier New"/>
          <w:sz w:val="20"/>
        </w:rPr>
        <w:br/>
        <w:t xml:space="preserve">    </w:t>
      </w:r>
      <w:r w:rsidRPr="00733E90">
        <w:rPr>
          <w:rFonts w:ascii="Courier New" w:hAnsi="Courier New" w:cs="Courier New"/>
          <w:sz w:val="20"/>
        </w:rPr>
        <w:t xml:space="preserve">-- returns both the substring and </w:t>
      </w:r>
      <w:r>
        <w:rPr>
          <w:rFonts w:ascii="Courier New" w:hAnsi="Courier New" w:cs="Courier New"/>
          <w:sz w:val="20"/>
        </w:rPr>
        <w:t>the original with the substring</w:t>
      </w:r>
      <w:r>
        <w:rPr>
          <w:rFonts w:ascii="Courier New" w:hAnsi="Courier New" w:cs="Courier New"/>
          <w:sz w:val="20"/>
        </w:rPr>
        <w:br/>
        <w:t xml:space="preserve">    -- </w:t>
      </w:r>
      <w:r w:rsidRPr="00733E90">
        <w:rPr>
          <w:rFonts w:ascii="Courier New" w:hAnsi="Courier New" w:cs="Courier New"/>
          <w:sz w:val="20"/>
        </w:rPr>
        <w:t xml:space="preserve">removed </w:t>
      </w:r>
      <w:r>
        <w:rPr>
          <w:rFonts w:ascii="Courier New" w:hAnsi="Courier New" w:cs="Courier New"/>
          <w:sz w:val="20"/>
        </w:rPr>
        <w:br/>
      </w:r>
      <w:r w:rsidR="0078778C">
        <w:rPr>
          <w:rFonts w:ascii="Courier New" w:hAnsi="Courier New" w:cs="Courier New"/>
          <w:sz w:val="20"/>
        </w:rPr>
        <w:t xml:space="preserve">    </w:t>
      </w:r>
      <w:r w:rsidRPr="00733E90">
        <w:rPr>
          <w:rFonts w:ascii="Courier New" w:hAnsi="Courier New" w:cs="Courier New"/>
          <w:sz w:val="20"/>
        </w:rPr>
        <w:t xml:space="preserve">procedure chomp(variable s: inout string; variable shead: </w:t>
      </w:r>
      <w:r w:rsidR="0078778C">
        <w:rPr>
          <w:rFonts w:ascii="Courier New" w:hAnsi="Courier New" w:cs="Courier New"/>
          <w:sz w:val="20"/>
        </w:rPr>
        <w:br/>
        <w:t xml:space="preserve">      </w:t>
      </w:r>
      <w:r w:rsidRPr="00733E90">
        <w:rPr>
          <w:rFonts w:ascii="Courier New" w:hAnsi="Courier New" w:cs="Courier New"/>
          <w:sz w:val="20"/>
        </w:rPr>
        <w:t>out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functions to convert strings into other formats</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character into std_logic</w:t>
      </w:r>
      <w:r>
        <w:rPr>
          <w:rFonts w:ascii="Courier New" w:hAnsi="Courier New" w:cs="Courier New"/>
          <w:sz w:val="20"/>
        </w:rPr>
        <w:br/>
      </w:r>
      <w:r w:rsidRPr="00733E90">
        <w:rPr>
          <w:rFonts w:ascii="Courier New" w:hAnsi="Courier New" w:cs="Courier New"/>
          <w:sz w:val="20"/>
        </w:rPr>
        <w:t xml:space="preserve">    function to_std_logic(c: character) return std_logic;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hex character into std_logic_vector (JFF)</w:t>
      </w:r>
      <w:r>
        <w:rPr>
          <w:rFonts w:ascii="Courier New" w:hAnsi="Courier New" w:cs="Courier New"/>
          <w:sz w:val="20"/>
        </w:rPr>
        <w:br/>
      </w:r>
      <w:r w:rsidRPr="00733E90">
        <w:rPr>
          <w:rFonts w:ascii="Courier New" w:hAnsi="Courier New" w:cs="Courier New"/>
          <w:sz w:val="20"/>
        </w:rPr>
        <w:t xml:space="preserve">    function chr_to_slv(c: character) return std_logic_vector;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character into int (JFF)</w:t>
      </w:r>
      <w:r>
        <w:rPr>
          <w:rFonts w:ascii="Courier New" w:hAnsi="Courier New" w:cs="Courier New"/>
          <w:sz w:val="20"/>
        </w:rPr>
        <w:br/>
      </w:r>
      <w:r w:rsidRPr="00733E90">
        <w:rPr>
          <w:rFonts w:ascii="Courier New" w:hAnsi="Courier New" w:cs="Courier New"/>
          <w:sz w:val="20"/>
        </w:rPr>
        <w:t xml:space="preserve">    function chr_to_int(c: character) return integer;</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binary string into std_logic_vector</w:t>
      </w:r>
      <w:r>
        <w:rPr>
          <w:rFonts w:ascii="Courier New" w:hAnsi="Courier New" w:cs="Courier New"/>
          <w:sz w:val="20"/>
        </w:rPr>
        <w:br/>
      </w:r>
      <w:r w:rsidRPr="00733E90">
        <w:rPr>
          <w:rFonts w:ascii="Courier New" w:hAnsi="Courier New" w:cs="Courier New"/>
          <w:sz w:val="20"/>
        </w:rPr>
        <w:t xml:space="preserve">    function to_std_logic_vector(s: string) return std_logic_vector; </w:t>
      </w:r>
      <w:r>
        <w:rPr>
          <w:rFonts w:ascii="Courier New" w:hAnsi="Courier New" w:cs="Courier New"/>
          <w:sz w:val="20"/>
        </w:rPr>
        <w:br/>
      </w:r>
      <w:r w:rsidRPr="00733E90">
        <w:rPr>
          <w:rFonts w:ascii="Courier New" w:hAnsi="Courier New" w:cs="Courier New"/>
          <w:sz w:val="20"/>
        </w:rPr>
        <w:tab/>
        <w:t xml:space="preserve"> </w:t>
      </w:r>
      <w:r>
        <w:rPr>
          <w:rFonts w:ascii="Courier New" w:hAnsi="Courier New" w:cs="Courier New"/>
          <w:sz w:val="20"/>
        </w:rPr>
        <w:br/>
      </w:r>
      <w:r w:rsidRPr="00733E90">
        <w:rPr>
          <w:rFonts w:ascii="Courier New" w:hAnsi="Courier New" w:cs="Courier New"/>
          <w:sz w:val="20"/>
        </w:rPr>
        <w:t xml:space="preserve">    -- converts a hex string into std_logic_vector (JFF)</w:t>
      </w:r>
      <w:r>
        <w:rPr>
          <w:rFonts w:ascii="Courier New" w:hAnsi="Courier New" w:cs="Courier New"/>
          <w:sz w:val="20"/>
        </w:rPr>
        <w:br/>
      </w:r>
      <w:r w:rsidRPr="00733E90">
        <w:rPr>
          <w:rFonts w:ascii="Courier New" w:hAnsi="Courier New" w:cs="Courier New"/>
          <w:sz w:val="20"/>
        </w:rPr>
        <w:t xml:space="preserve">    function hstr_to_slv(s: string) return std_logic_vector;</w:t>
      </w:r>
      <w:r>
        <w:rPr>
          <w:rFonts w:ascii="Courier New" w:hAnsi="Courier New" w:cs="Courier New"/>
          <w:sz w:val="20"/>
        </w:rPr>
        <w:br/>
      </w:r>
      <w:r w:rsidRPr="00733E90">
        <w:rPr>
          <w:rFonts w:ascii="Courier New" w:hAnsi="Courier New" w:cs="Courier New"/>
          <w:sz w:val="20"/>
        </w:rPr>
        <w:tab/>
        <w:t xml:space="preserve"> </w:t>
      </w:r>
      <w:r>
        <w:rPr>
          <w:rFonts w:ascii="Courier New" w:hAnsi="Courier New" w:cs="Courier New"/>
          <w:sz w:val="20"/>
        </w:rPr>
        <w:br/>
      </w:r>
      <w:r w:rsidRPr="00733E90">
        <w:rPr>
          <w:rFonts w:ascii="Courier New" w:hAnsi="Courier New" w:cs="Courier New"/>
          <w:sz w:val="20"/>
        </w:rPr>
        <w:t xml:space="preserve">    -- converts a decimal string into an integer (JFF)</w:t>
      </w:r>
      <w:r>
        <w:rPr>
          <w:rFonts w:ascii="Courier New" w:hAnsi="Courier New" w:cs="Courier New"/>
          <w:sz w:val="20"/>
        </w:rPr>
        <w:br/>
      </w:r>
      <w:r w:rsidRPr="00733E90">
        <w:rPr>
          <w:rFonts w:ascii="Courier New" w:hAnsi="Courier New" w:cs="Courier New"/>
          <w:sz w:val="20"/>
        </w:rPr>
        <w:t xml:space="preserve">    function str_to_int(s: string) return integer; </w:t>
      </w:r>
      <w:r>
        <w:rPr>
          <w:rFonts w:ascii="Courier New" w:hAnsi="Courier New" w:cs="Courier New"/>
          <w:sz w:val="20"/>
        </w:rPr>
        <w:br/>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file I/O</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read variable length string from input file</w:t>
      </w:r>
      <w:r>
        <w:rPr>
          <w:rFonts w:ascii="Courier New" w:hAnsi="Courier New" w:cs="Courier New"/>
          <w:sz w:val="20"/>
        </w:rPr>
        <w:br/>
      </w:r>
      <w:r w:rsidRPr="00733E90">
        <w:rPr>
          <w:rFonts w:ascii="Courier New" w:hAnsi="Courier New" w:cs="Courier New"/>
          <w:sz w:val="20"/>
        </w:rPr>
        <w:t xml:space="preserve">    procedure str_read(file in_file: TEXT; </w:t>
      </w:r>
      <w:r>
        <w:rPr>
          <w:rFonts w:ascii="Courier New" w:hAnsi="Courier New" w:cs="Courier New"/>
          <w:sz w:val="20"/>
        </w:rPr>
        <w:br/>
      </w:r>
      <w:r w:rsidRPr="00733E90">
        <w:rPr>
          <w:rFonts w:ascii="Courier New" w:hAnsi="Courier New" w:cs="Courier New"/>
          <w:sz w:val="20"/>
        </w:rPr>
        <w:t xml:space="preserve">                       res_string: out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print string to a file and start new line</w:t>
      </w:r>
      <w:r>
        <w:rPr>
          <w:rFonts w:ascii="Courier New" w:hAnsi="Courier New" w:cs="Courier New"/>
          <w:sz w:val="20"/>
        </w:rPr>
        <w:br/>
      </w:r>
      <w:r w:rsidRPr="00733E90">
        <w:rPr>
          <w:rFonts w:ascii="Courier New" w:hAnsi="Courier New" w:cs="Courier New"/>
          <w:sz w:val="20"/>
        </w:rPr>
        <w:t xml:space="preserve">    procedure print(file out_file: TEXT;</w:t>
      </w:r>
      <w:r>
        <w:rPr>
          <w:rFonts w:ascii="Courier New" w:hAnsi="Courier New" w:cs="Courier New"/>
          <w:sz w:val="20"/>
        </w:rPr>
        <w:br/>
      </w:r>
      <w:r w:rsidRPr="00733E90">
        <w:rPr>
          <w:rFonts w:ascii="Courier New" w:hAnsi="Courier New" w:cs="Courier New"/>
          <w:sz w:val="20"/>
        </w:rPr>
        <w:t xml:space="preserve">                    new_string: in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print character to a file and start new line</w:t>
      </w:r>
      <w:r>
        <w:rPr>
          <w:rFonts w:ascii="Courier New" w:hAnsi="Courier New" w:cs="Courier New"/>
          <w:sz w:val="20"/>
        </w:rPr>
        <w:br/>
      </w:r>
      <w:r w:rsidRPr="00733E90">
        <w:rPr>
          <w:rFonts w:ascii="Courier New" w:hAnsi="Courier New" w:cs="Courier New"/>
          <w:sz w:val="20"/>
        </w:rPr>
        <w:t xml:space="preserve">    procedure print(file out_file: TEXT;</w:t>
      </w:r>
      <w:r>
        <w:rPr>
          <w:rFonts w:ascii="Courier New" w:hAnsi="Courier New" w:cs="Courier New"/>
          <w:sz w:val="20"/>
        </w:rPr>
        <w:br/>
      </w:r>
      <w:r w:rsidRPr="00733E90">
        <w:rPr>
          <w:rFonts w:ascii="Courier New" w:hAnsi="Courier New" w:cs="Courier New"/>
          <w:sz w:val="20"/>
        </w:rPr>
        <w:t xml:space="preserve">                    char:       in  character);</w:t>
      </w:r>
      <w:r w:rsidR="00640B13">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 xml:space="preserve">Creates a clock for use in a testbech.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5F5443"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r w:rsidR="005F5443" w:rsidTr="00B30974">
        <w:tc>
          <w:tcPr>
            <w:tcW w:w="1384" w:type="dxa"/>
          </w:tcPr>
          <w:p w:rsidR="005F5443" w:rsidRDefault="005F5443" w:rsidP="00B30974">
            <w:pPr>
              <w:pStyle w:val="Table"/>
            </w:pPr>
            <w:r>
              <w:t>G_INITVALUE</w:t>
            </w:r>
          </w:p>
        </w:tc>
        <w:tc>
          <w:tcPr>
            <w:tcW w:w="974" w:type="dxa"/>
          </w:tcPr>
          <w:p w:rsidR="005F5443" w:rsidRDefault="005F5443" w:rsidP="00B30974">
            <w:pPr>
              <w:pStyle w:val="Table"/>
            </w:pPr>
            <w:r>
              <w:t>1</w:t>
            </w:r>
          </w:p>
        </w:tc>
        <w:tc>
          <w:tcPr>
            <w:tcW w:w="1260" w:type="dxa"/>
          </w:tcPr>
          <w:p w:rsidR="005F5443" w:rsidRDefault="005F5443" w:rsidP="00B30974">
            <w:pPr>
              <w:pStyle w:val="Table"/>
            </w:pPr>
            <w:r>
              <w:t>std_logic</w:t>
            </w:r>
          </w:p>
        </w:tc>
        <w:tc>
          <w:tcPr>
            <w:tcW w:w="5130" w:type="dxa"/>
          </w:tcPr>
          <w:p w:rsidR="005F5443" w:rsidRDefault="005F5443" w:rsidP="00B30974">
            <w:pPr>
              <w:pStyle w:val="Table"/>
            </w:pPr>
            <w:r>
              <w:t>Initial value of the non-inverted clock output.</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5F5443" w:rsidP="00B30974">
            <w:pPr>
              <w:pStyle w:val="Table"/>
            </w:pPr>
            <w:r>
              <w:t>Non-inverted c</w:t>
            </w:r>
            <w:r w:rsidR="00E95BA3">
              <w:t>lock output</w:t>
            </w:r>
            <w:r>
              <w:t>.</w:t>
            </w:r>
            <w:r>
              <w:br/>
              <w:t>Use this output for single ended or differential clocks.</w:t>
            </w:r>
          </w:p>
        </w:tc>
      </w:tr>
      <w:tr w:rsidR="005F5443" w:rsidTr="00B30974">
        <w:tc>
          <w:tcPr>
            <w:tcW w:w="1384" w:type="dxa"/>
          </w:tcPr>
          <w:p w:rsidR="005F5443" w:rsidRDefault="005F5443" w:rsidP="00B30974">
            <w:pPr>
              <w:pStyle w:val="Table"/>
            </w:pPr>
            <w:r>
              <w:t>clk_n_o</w:t>
            </w:r>
          </w:p>
        </w:tc>
        <w:tc>
          <w:tcPr>
            <w:tcW w:w="974" w:type="dxa"/>
          </w:tcPr>
          <w:p w:rsidR="005F5443" w:rsidRDefault="005F5443" w:rsidP="00B30974">
            <w:pPr>
              <w:pStyle w:val="Table"/>
            </w:pPr>
            <w:r>
              <w:t>1</w:t>
            </w:r>
          </w:p>
        </w:tc>
        <w:tc>
          <w:tcPr>
            <w:tcW w:w="1260" w:type="dxa"/>
          </w:tcPr>
          <w:p w:rsidR="005F5443" w:rsidRDefault="005F5443" w:rsidP="00B30974">
            <w:pPr>
              <w:pStyle w:val="Table"/>
            </w:pPr>
            <w:r>
              <w:t>Output</w:t>
            </w:r>
          </w:p>
        </w:tc>
        <w:tc>
          <w:tcPr>
            <w:tcW w:w="5130" w:type="dxa"/>
          </w:tcPr>
          <w:p w:rsidR="005F5443" w:rsidRDefault="005F5443" w:rsidP="00B30974">
            <w:pPr>
              <w:pStyle w:val="Table"/>
            </w:pPr>
            <w:r>
              <w:t xml:space="preserve">Inverted clock output. </w:t>
            </w:r>
            <w:r w:rsidR="00222820">
              <w:br/>
            </w:r>
            <w:r>
              <w:t>Use if a differential clock is needed, leave open if single-ended clock is needed.</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1"/>
      <w:footerReference w:type="default" r:id="rId22"/>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C9F" w:rsidRDefault="00314C9F">
      <w:r>
        <w:separator/>
      </w:r>
    </w:p>
  </w:endnote>
  <w:endnote w:type="continuationSeparator" w:id="0">
    <w:p w:rsidR="00314C9F" w:rsidRDefault="00314C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D1" w:rsidRDefault="008770D1">
    <w:pPr>
      <w:pStyle w:val="Sidfot"/>
      <w:pBdr>
        <w:top w:val="single" w:sz="4" w:space="1" w:color="auto"/>
      </w:pBdr>
      <w:rPr>
        <w:rFonts w:ascii="Arial" w:hAnsi="Arial"/>
        <w:color w:val="0000FF"/>
      </w:rPr>
    </w:pPr>
  </w:p>
  <w:p w:rsidR="008770D1" w:rsidRDefault="008770D1">
    <w:pPr>
      <w:pStyle w:val="Sidfot"/>
      <w:pBdr>
        <w:top w:val="single" w:sz="4" w:space="1" w:color="auto"/>
      </w:pBdr>
      <w:rPr>
        <w:rFonts w:ascii="Arial" w:hAnsi="Arial"/>
        <w:color w:val="0000FF"/>
      </w:rPr>
    </w:pPr>
  </w:p>
  <w:p w:rsidR="008770D1" w:rsidRDefault="00B33508">
    <w:pPr>
      <w:pStyle w:val="Sidfot"/>
      <w:pBdr>
        <w:top w:val="single" w:sz="4" w:space="1" w:color="auto"/>
      </w:pBdr>
      <w:rPr>
        <w:rFonts w:ascii="Arial" w:hAnsi="Arial"/>
      </w:rPr>
    </w:pPr>
    <w:hyperlink r:id="rId1" w:history="1">
      <w:r w:rsidR="008770D1">
        <w:rPr>
          <w:rStyle w:val="Hyperlnk"/>
          <w:rFonts w:ascii="Arial" w:hAnsi="Arial"/>
        </w:rPr>
        <w:t>www.opencores.org</w:t>
      </w:r>
    </w:hyperlink>
    <w:r w:rsidR="008770D1">
      <w:rPr>
        <w:rFonts w:ascii="Arial" w:hAnsi="Arial"/>
      </w:rPr>
      <w:tab/>
      <w:t xml:space="preserve">Rev 0.8 </w:t>
    </w:r>
    <w:r w:rsidR="008770D1">
      <w:rPr>
        <w:rFonts w:ascii="Arial" w:hAnsi="Arial"/>
        <w:color w:val="FF0000"/>
      </w:rPr>
      <w:t>Preliminary</w:t>
    </w:r>
    <w:r w:rsidR="008770D1">
      <w:rPr>
        <w:rFonts w:ascii="Arial" w:hAnsi="Arial"/>
        <w:color w:val="FF0000"/>
      </w:rPr>
      <w:tab/>
    </w:r>
    <w:r>
      <w:rPr>
        <w:rStyle w:val="Sidnummer"/>
        <w:rFonts w:ascii="Arial" w:hAnsi="Arial"/>
      </w:rPr>
      <w:fldChar w:fldCharType="begin"/>
    </w:r>
    <w:r w:rsidR="008770D1">
      <w:rPr>
        <w:rStyle w:val="Sidnummer"/>
        <w:rFonts w:ascii="Arial" w:hAnsi="Arial"/>
      </w:rPr>
      <w:instrText xml:space="preserve"> PAGE </w:instrText>
    </w:r>
    <w:r>
      <w:rPr>
        <w:rStyle w:val="Sidnummer"/>
        <w:rFonts w:ascii="Arial" w:hAnsi="Arial"/>
      </w:rPr>
      <w:fldChar w:fldCharType="separate"/>
    </w:r>
    <w:r w:rsidR="008770D1">
      <w:rPr>
        <w:rStyle w:val="Sidnummer"/>
        <w:rFonts w:ascii="Arial" w:hAnsi="Arial"/>
        <w:noProof/>
      </w:rPr>
      <w:t>ii</w:t>
    </w:r>
    <w:r>
      <w:rPr>
        <w:rStyle w:val="Sidnumm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D1" w:rsidRDefault="008770D1">
    <w:pPr>
      <w:pStyle w:val="Sidfot"/>
      <w:pBdr>
        <w:top w:val="single" w:sz="4" w:space="1" w:color="auto"/>
      </w:pBdr>
      <w:rPr>
        <w:rFonts w:ascii="Arial" w:hAnsi="Arial"/>
        <w:color w:val="0000FF"/>
      </w:rPr>
    </w:pPr>
  </w:p>
  <w:p w:rsidR="008770D1" w:rsidRDefault="008770D1">
    <w:pPr>
      <w:pStyle w:val="Sidfot"/>
      <w:pBdr>
        <w:top w:val="single" w:sz="4" w:space="1" w:color="auto"/>
      </w:pBdr>
      <w:rPr>
        <w:rFonts w:ascii="Arial" w:hAnsi="Arial"/>
        <w:color w:val="0000FF"/>
      </w:rPr>
    </w:pPr>
  </w:p>
  <w:p w:rsidR="008770D1" w:rsidRDefault="00B33508">
    <w:pPr>
      <w:pStyle w:val="Sidfot"/>
      <w:pBdr>
        <w:top w:val="single" w:sz="4" w:space="1" w:color="auto"/>
      </w:pBdr>
      <w:rPr>
        <w:rFonts w:ascii="Arial" w:hAnsi="Arial"/>
      </w:rPr>
    </w:pPr>
    <w:hyperlink r:id="rId1" w:history="1">
      <w:r w:rsidR="008770D1">
        <w:rPr>
          <w:rStyle w:val="Hyperlnk"/>
          <w:rFonts w:ascii="Arial" w:hAnsi="Arial"/>
        </w:rPr>
        <w:t>www.opencores.org</w:t>
      </w:r>
    </w:hyperlink>
    <w:r w:rsidR="00FB5C9B">
      <w:rPr>
        <w:rFonts w:ascii="Arial" w:hAnsi="Arial"/>
      </w:rPr>
      <w:tab/>
      <w:t>Rev 0.6</w:t>
    </w:r>
    <w:r w:rsidR="008770D1">
      <w:rPr>
        <w:rFonts w:ascii="Arial" w:hAnsi="Arial"/>
      </w:rPr>
      <w:t xml:space="preserve"> </w:t>
    </w:r>
    <w:r w:rsidR="008770D1">
      <w:rPr>
        <w:rFonts w:ascii="Arial" w:hAnsi="Arial"/>
        <w:color w:val="FF0000"/>
      </w:rPr>
      <w:t>Preliminary</w:t>
    </w:r>
    <w:r w:rsidR="008770D1">
      <w:rPr>
        <w:rFonts w:ascii="Arial" w:hAnsi="Arial"/>
        <w:color w:val="FF0000"/>
      </w:rPr>
      <w:tab/>
    </w:r>
    <w:r>
      <w:rPr>
        <w:rStyle w:val="Sidnummer"/>
        <w:rFonts w:ascii="Arial" w:hAnsi="Arial"/>
      </w:rPr>
      <w:fldChar w:fldCharType="begin"/>
    </w:r>
    <w:r w:rsidR="008770D1">
      <w:rPr>
        <w:rStyle w:val="Sidnummer"/>
        <w:rFonts w:ascii="Arial" w:hAnsi="Arial"/>
      </w:rPr>
      <w:instrText xml:space="preserve"> PAGE </w:instrText>
    </w:r>
    <w:r>
      <w:rPr>
        <w:rStyle w:val="Sidnummer"/>
        <w:rFonts w:ascii="Arial" w:hAnsi="Arial"/>
      </w:rPr>
      <w:fldChar w:fldCharType="separate"/>
    </w:r>
    <w:r w:rsidR="003A6E2A">
      <w:rPr>
        <w:rStyle w:val="Sidnummer"/>
        <w:rFonts w:ascii="Arial" w:hAnsi="Arial"/>
        <w:noProof/>
      </w:rPr>
      <w:t>iii</w:t>
    </w:r>
    <w:r>
      <w:rPr>
        <w:rStyle w:val="Sidnummer"/>
        <w:rFonts w:ascii="Arial" w:hAnsi="Arial"/>
      </w:rPr>
      <w:fldChar w:fldCharType="end"/>
    </w:r>
    <w:bookmarkStart w:id="0" w:name="_Toc513532494"/>
    <w:r w:rsidR="008770D1">
      <w:rPr>
        <w:rStyle w:val="Sidnumm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D1" w:rsidRDefault="008770D1">
    <w:pPr>
      <w:pStyle w:val="Sidfot"/>
    </w:pPr>
  </w:p>
  <w:p w:rsidR="008770D1" w:rsidRDefault="008770D1">
    <w:pPr>
      <w:pStyle w:val="Sidfot"/>
    </w:pPr>
  </w:p>
  <w:p w:rsidR="008770D1" w:rsidRDefault="00B33508">
    <w:pPr>
      <w:pStyle w:val="Sidfot"/>
    </w:pPr>
    <w:hyperlink r:id="rId1" w:history="1">
      <w:r w:rsidR="008770D1">
        <w:rPr>
          <w:rStyle w:val="Hyperlnk"/>
          <w:rFonts w:ascii="Arial" w:hAnsi="Arial"/>
        </w:rPr>
        <w:t>www.opencores.org</w:t>
      </w:r>
    </w:hyperlink>
    <w:r w:rsidR="008770D1">
      <w:tab/>
      <w:t>Rev 0.6</w:t>
    </w:r>
    <w:r w:rsidR="008770D1">
      <w:tab/>
      <w:t xml:space="preserve"> </w:t>
    </w:r>
    <w:r w:rsidR="008770D1">
      <w:rPr>
        <w:color w:val="FF0000"/>
      </w:rPr>
      <w:t>Preliminary</w:t>
    </w:r>
    <w:r w:rsidR="008770D1">
      <w:rPr>
        <w:color w:val="FF0000"/>
      </w:rPr>
      <w:tab/>
    </w:r>
    <w:r>
      <w:rPr>
        <w:rStyle w:val="Sidnummer"/>
        <w:rFonts w:ascii="Arial" w:hAnsi="Arial"/>
      </w:rPr>
      <w:fldChar w:fldCharType="begin"/>
    </w:r>
    <w:r w:rsidR="008770D1">
      <w:rPr>
        <w:rStyle w:val="Sidnummer"/>
        <w:rFonts w:ascii="Arial" w:hAnsi="Arial"/>
      </w:rPr>
      <w:instrText xml:space="preserve"> PAGE </w:instrText>
    </w:r>
    <w:r>
      <w:rPr>
        <w:rStyle w:val="Sidnummer"/>
        <w:rFonts w:ascii="Arial" w:hAnsi="Arial"/>
      </w:rPr>
      <w:fldChar w:fldCharType="separate"/>
    </w:r>
    <w:r w:rsidR="003A6E2A">
      <w:rPr>
        <w:rStyle w:val="Sidnummer"/>
        <w:rFonts w:ascii="Arial" w:hAnsi="Arial"/>
        <w:noProof/>
      </w:rPr>
      <w:t>1</w:t>
    </w:r>
    <w:r>
      <w:rPr>
        <w:rStyle w:val="Sidnummer"/>
        <w:rFonts w:ascii="Arial" w:hAnsi="Arial"/>
      </w:rPr>
      <w:fldChar w:fldCharType="end"/>
    </w:r>
    <w:r w:rsidR="008770D1">
      <w:rPr>
        <w:rStyle w:val="Sidnummer"/>
        <w:rFonts w:ascii="Arial" w:hAnsi="Arial"/>
      </w:rPr>
      <w:t xml:space="preserve"> of </w:t>
    </w:r>
    <w:r>
      <w:rPr>
        <w:rStyle w:val="Sidnummer"/>
        <w:rFonts w:ascii="Arial" w:hAnsi="Arial"/>
      </w:rPr>
      <w:fldChar w:fldCharType="begin"/>
    </w:r>
    <w:r w:rsidR="008770D1">
      <w:rPr>
        <w:rStyle w:val="Sidnummer"/>
        <w:rFonts w:ascii="Arial" w:hAnsi="Arial"/>
      </w:rPr>
      <w:instrText xml:space="preserve"> SECTIONPAGES</w:instrText>
    </w:r>
    <w:r>
      <w:rPr>
        <w:rStyle w:val="Sidnummer"/>
        <w:rFonts w:ascii="Arial" w:hAnsi="Arial"/>
      </w:rPr>
      <w:fldChar w:fldCharType="separate"/>
    </w:r>
    <w:r w:rsidR="003A6E2A">
      <w:rPr>
        <w:rStyle w:val="Sidnummer"/>
        <w:rFonts w:ascii="Arial" w:hAnsi="Arial"/>
        <w:noProof/>
      </w:rPr>
      <w:t>40</w:t>
    </w:r>
    <w:r>
      <w:rPr>
        <w:rStyle w:val="Sidnummer"/>
        <w:rFonts w:ascii="Arial" w:hAnsi="Arial"/>
      </w:rPr>
      <w:fldChar w:fldCharType="end"/>
    </w:r>
    <w:bookmarkStart w:id="4" w:name="_Toc514386859"/>
    <w:bookmarkEnd w:id="4"/>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C9F" w:rsidRDefault="00314C9F">
      <w:r>
        <w:separator/>
      </w:r>
    </w:p>
  </w:footnote>
  <w:footnote w:type="continuationSeparator" w:id="0">
    <w:p w:rsidR="00314C9F" w:rsidRDefault="00314C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D1" w:rsidRDefault="008770D1">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sidR="00FB5C9B">
        <w:rPr>
          <w:noProof/>
        </w:rPr>
        <w:t>2/2/2015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D1" w:rsidRDefault="008770D1">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sidR="00FB5C9B">
        <w:rPr>
          <w:noProof/>
        </w:rPr>
        <w:t>2/2/2015</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D1" w:rsidRDefault="008770D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10B39"/>
    <w:rsid w:val="0001492B"/>
    <w:rsid w:val="0003705C"/>
    <w:rsid w:val="000677B0"/>
    <w:rsid w:val="00087518"/>
    <w:rsid w:val="000A7FC2"/>
    <w:rsid w:val="000B2F2F"/>
    <w:rsid w:val="000C6958"/>
    <w:rsid w:val="000D5591"/>
    <w:rsid w:val="000D7D3A"/>
    <w:rsid w:val="000F182B"/>
    <w:rsid w:val="000F4A2A"/>
    <w:rsid w:val="001177F8"/>
    <w:rsid w:val="001575D3"/>
    <w:rsid w:val="00170E92"/>
    <w:rsid w:val="00171861"/>
    <w:rsid w:val="00173666"/>
    <w:rsid w:val="00186792"/>
    <w:rsid w:val="001B3F01"/>
    <w:rsid w:val="001C0AC0"/>
    <w:rsid w:val="001C2E58"/>
    <w:rsid w:val="001F50CB"/>
    <w:rsid w:val="00222820"/>
    <w:rsid w:val="002522CC"/>
    <w:rsid w:val="0025451C"/>
    <w:rsid w:val="002554F6"/>
    <w:rsid w:val="002610F0"/>
    <w:rsid w:val="002645B5"/>
    <w:rsid w:val="00270DB9"/>
    <w:rsid w:val="00276B67"/>
    <w:rsid w:val="002A69C3"/>
    <w:rsid w:val="002C19BC"/>
    <w:rsid w:val="002C7312"/>
    <w:rsid w:val="002E60B6"/>
    <w:rsid w:val="002E7A47"/>
    <w:rsid w:val="002F6314"/>
    <w:rsid w:val="002F7D2F"/>
    <w:rsid w:val="00304E8D"/>
    <w:rsid w:val="00314C9F"/>
    <w:rsid w:val="003561BE"/>
    <w:rsid w:val="00357A29"/>
    <w:rsid w:val="00365030"/>
    <w:rsid w:val="0037150F"/>
    <w:rsid w:val="003924CB"/>
    <w:rsid w:val="003A6E2A"/>
    <w:rsid w:val="00400694"/>
    <w:rsid w:val="0040598C"/>
    <w:rsid w:val="00410041"/>
    <w:rsid w:val="00437089"/>
    <w:rsid w:val="00437566"/>
    <w:rsid w:val="00442E22"/>
    <w:rsid w:val="00446680"/>
    <w:rsid w:val="0045184B"/>
    <w:rsid w:val="00467B9A"/>
    <w:rsid w:val="00473CFE"/>
    <w:rsid w:val="0048747A"/>
    <w:rsid w:val="004A0398"/>
    <w:rsid w:val="004A2B47"/>
    <w:rsid w:val="004B3066"/>
    <w:rsid w:val="004C5ED2"/>
    <w:rsid w:val="004D1778"/>
    <w:rsid w:val="004E548F"/>
    <w:rsid w:val="0050701E"/>
    <w:rsid w:val="005112C8"/>
    <w:rsid w:val="00535E14"/>
    <w:rsid w:val="00546B7D"/>
    <w:rsid w:val="00550023"/>
    <w:rsid w:val="005551FC"/>
    <w:rsid w:val="0056133A"/>
    <w:rsid w:val="0056336F"/>
    <w:rsid w:val="005677A6"/>
    <w:rsid w:val="00577A3F"/>
    <w:rsid w:val="005862BF"/>
    <w:rsid w:val="00591DFF"/>
    <w:rsid w:val="00592BEF"/>
    <w:rsid w:val="00592F8D"/>
    <w:rsid w:val="0059760E"/>
    <w:rsid w:val="005B0D6D"/>
    <w:rsid w:val="005C1EB4"/>
    <w:rsid w:val="005C4E88"/>
    <w:rsid w:val="005E0DA3"/>
    <w:rsid w:val="005E3ED2"/>
    <w:rsid w:val="005F5443"/>
    <w:rsid w:val="00611A15"/>
    <w:rsid w:val="00614C14"/>
    <w:rsid w:val="00616461"/>
    <w:rsid w:val="00632CC0"/>
    <w:rsid w:val="00640B13"/>
    <w:rsid w:val="00662F52"/>
    <w:rsid w:val="00693A5E"/>
    <w:rsid w:val="006B5E96"/>
    <w:rsid w:val="006B74FF"/>
    <w:rsid w:val="006B750C"/>
    <w:rsid w:val="006E78E8"/>
    <w:rsid w:val="006F5216"/>
    <w:rsid w:val="00714D6D"/>
    <w:rsid w:val="00722F6D"/>
    <w:rsid w:val="00733E90"/>
    <w:rsid w:val="007429AD"/>
    <w:rsid w:val="007712A1"/>
    <w:rsid w:val="007839D2"/>
    <w:rsid w:val="0078778C"/>
    <w:rsid w:val="007A5B07"/>
    <w:rsid w:val="007A5C62"/>
    <w:rsid w:val="007A740A"/>
    <w:rsid w:val="007C6709"/>
    <w:rsid w:val="007D757E"/>
    <w:rsid w:val="007E0A59"/>
    <w:rsid w:val="007F476F"/>
    <w:rsid w:val="00802859"/>
    <w:rsid w:val="00804189"/>
    <w:rsid w:val="00807EDC"/>
    <w:rsid w:val="0082507A"/>
    <w:rsid w:val="00825F40"/>
    <w:rsid w:val="008308C3"/>
    <w:rsid w:val="008414FE"/>
    <w:rsid w:val="00852479"/>
    <w:rsid w:val="00873176"/>
    <w:rsid w:val="0087523A"/>
    <w:rsid w:val="00875E71"/>
    <w:rsid w:val="008770D1"/>
    <w:rsid w:val="0088114D"/>
    <w:rsid w:val="0088253F"/>
    <w:rsid w:val="00885FFF"/>
    <w:rsid w:val="008943CD"/>
    <w:rsid w:val="008A59B3"/>
    <w:rsid w:val="008A5E71"/>
    <w:rsid w:val="008A77C4"/>
    <w:rsid w:val="008B13F7"/>
    <w:rsid w:val="008B202E"/>
    <w:rsid w:val="008B79BF"/>
    <w:rsid w:val="008C200D"/>
    <w:rsid w:val="008C391F"/>
    <w:rsid w:val="008E6BFC"/>
    <w:rsid w:val="008F4040"/>
    <w:rsid w:val="00911907"/>
    <w:rsid w:val="00912865"/>
    <w:rsid w:val="00920827"/>
    <w:rsid w:val="009336A6"/>
    <w:rsid w:val="009362FE"/>
    <w:rsid w:val="00953EEB"/>
    <w:rsid w:val="009549EB"/>
    <w:rsid w:val="0095697B"/>
    <w:rsid w:val="00957788"/>
    <w:rsid w:val="00965409"/>
    <w:rsid w:val="0097058A"/>
    <w:rsid w:val="0097263E"/>
    <w:rsid w:val="00981FF9"/>
    <w:rsid w:val="00982648"/>
    <w:rsid w:val="00985C0C"/>
    <w:rsid w:val="00985DFA"/>
    <w:rsid w:val="009C045F"/>
    <w:rsid w:val="009C2DBB"/>
    <w:rsid w:val="009D65A7"/>
    <w:rsid w:val="009E5AF9"/>
    <w:rsid w:val="009E7843"/>
    <w:rsid w:val="009F5181"/>
    <w:rsid w:val="00A03B62"/>
    <w:rsid w:val="00A03C93"/>
    <w:rsid w:val="00A043DA"/>
    <w:rsid w:val="00A1069F"/>
    <w:rsid w:val="00A116F2"/>
    <w:rsid w:val="00A25D45"/>
    <w:rsid w:val="00A273A6"/>
    <w:rsid w:val="00A46F3C"/>
    <w:rsid w:val="00A4792A"/>
    <w:rsid w:val="00A505D1"/>
    <w:rsid w:val="00A55E3A"/>
    <w:rsid w:val="00A636B8"/>
    <w:rsid w:val="00A72C3B"/>
    <w:rsid w:val="00A7363E"/>
    <w:rsid w:val="00A8227B"/>
    <w:rsid w:val="00A82A37"/>
    <w:rsid w:val="00AA06C0"/>
    <w:rsid w:val="00AA53FF"/>
    <w:rsid w:val="00AA6C03"/>
    <w:rsid w:val="00AD780F"/>
    <w:rsid w:val="00AE3241"/>
    <w:rsid w:val="00B22AFC"/>
    <w:rsid w:val="00B30974"/>
    <w:rsid w:val="00B3127A"/>
    <w:rsid w:val="00B33508"/>
    <w:rsid w:val="00B338F4"/>
    <w:rsid w:val="00B504E1"/>
    <w:rsid w:val="00B52D81"/>
    <w:rsid w:val="00B542C3"/>
    <w:rsid w:val="00B62BA0"/>
    <w:rsid w:val="00B634B6"/>
    <w:rsid w:val="00B70F36"/>
    <w:rsid w:val="00B718E9"/>
    <w:rsid w:val="00B7388D"/>
    <w:rsid w:val="00B77BC8"/>
    <w:rsid w:val="00B94BD6"/>
    <w:rsid w:val="00B9510F"/>
    <w:rsid w:val="00BA2A8A"/>
    <w:rsid w:val="00BB0E5A"/>
    <w:rsid w:val="00BB157E"/>
    <w:rsid w:val="00BC61B3"/>
    <w:rsid w:val="00BE0C8E"/>
    <w:rsid w:val="00BE784E"/>
    <w:rsid w:val="00BF3200"/>
    <w:rsid w:val="00BF7543"/>
    <w:rsid w:val="00C304D1"/>
    <w:rsid w:val="00C36283"/>
    <w:rsid w:val="00C412FC"/>
    <w:rsid w:val="00C44E7E"/>
    <w:rsid w:val="00C47A60"/>
    <w:rsid w:val="00C53A32"/>
    <w:rsid w:val="00C72D42"/>
    <w:rsid w:val="00C8726F"/>
    <w:rsid w:val="00C90C56"/>
    <w:rsid w:val="00CA5034"/>
    <w:rsid w:val="00CB1D2F"/>
    <w:rsid w:val="00CB7B17"/>
    <w:rsid w:val="00CC6C04"/>
    <w:rsid w:val="00CD1AD8"/>
    <w:rsid w:val="00CD4F62"/>
    <w:rsid w:val="00CD6778"/>
    <w:rsid w:val="00CE70A3"/>
    <w:rsid w:val="00CF398A"/>
    <w:rsid w:val="00CF58EC"/>
    <w:rsid w:val="00CF6637"/>
    <w:rsid w:val="00D044DB"/>
    <w:rsid w:val="00D12E5C"/>
    <w:rsid w:val="00D13360"/>
    <w:rsid w:val="00D705C0"/>
    <w:rsid w:val="00D70788"/>
    <w:rsid w:val="00D862BA"/>
    <w:rsid w:val="00DB4A14"/>
    <w:rsid w:val="00DC2903"/>
    <w:rsid w:val="00DC3F51"/>
    <w:rsid w:val="00DD0BD0"/>
    <w:rsid w:val="00DD2518"/>
    <w:rsid w:val="00DE0EDD"/>
    <w:rsid w:val="00E033C6"/>
    <w:rsid w:val="00E0444C"/>
    <w:rsid w:val="00E10DB1"/>
    <w:rsid w:val="00E214E6"/>
    <w:rsid w:val="00E233CA"/>
    <w:rsid w:val="00E52AF8"/>
    <w:rsid w:val="00E66456"/>
    <w:rsid w:val="00E67940"/>
    <w:rsid w:val="00E82214"/>
    <w:rsid w:val="00E943DE"/>
    <w:rsid w:val="00E95BA3"/>
    <w:rsid w:val="00E97727"/>
    <w:rsid w:val="00EA29BB"/>
    <w:rsid w:val="00EB191D"/>
    <w:rsid w:val="00EC0F4E"/>
    <w:rsid w:val="00ED5792"/>
    <w:rsid w:val="00EE14C4"/>
    <w:rsid w:val="00EE3460"/>
    <w:rsid w:val="00F14293"/>
    <w:rsid w:val="00F15D5E"/>
    <w:rsid w:val="00F6015E"/>
    <w:rsid w:val="00F6300E"/>
    <w:rsid w:val="00F739A0"/>
    <w:rsid w:val="00F86447"/>
    <w:rsid w:val="00F9396F"/>
    <w:rsid w:val="00FA48AC"/>
    <w:rsid w:val="00FB0110"/>
    <w:rsid w:val="00FB5C9B"/>
    <w:rsid w:val="00FE5133"/>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opencores.org/ocsvn/pltbutils/pltbutils/trun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cores.org/project,pltbutil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ela.opencores@gmail.com?subject=PlTbUtils"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1C44AC-4D04-462B-B00C-3F29B787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1030</TotalTime>
  <Pages>43</Pages>
  <Words>6520</Words>
  <Characters>37105</Characters>
  <Application>Microsoft Office Word</Application>
  <DocSecurity>0</DocSecurity>
  <Lines>1374</Lines>
  <Paragraphs>948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42677</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cp:lastModifiedBy>
  <cp:revision>202</cp:revision>
  <cp:lastPrinted>2013-09-02T20:15:00Z</cp:lastPrinted>
  <dcterms:created xsi:type="dcterms:W3CDTF">2013-06-09T19:55:00Z</dcterms:created>
  <dcterms:modified xsi:type="dcterms:W3CDTF">2015-02-02T21:01:00Z</dcterms:modified>
</cp:coreProperties>
</file>